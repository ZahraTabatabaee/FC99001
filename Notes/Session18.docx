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721B" w14:textId="3A8C60DC" w:rsidR="00505BB1" w:rsidRDefault="00505BB1" w:rsidP="00505BB1">
      <w:pPr>
        <w:pStyle w:val="Author"/>
      </w:pPr>
      <w:r>
        <w:rPr>
          <w:rFonts w:hint="cs"/>
          <w:rtl/>
        </w:rPr>
        <w:t xml:space="preserve">جلسه هجدهم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زهراسادات طباطبائی-25/9/99</w:t>
      </w:r>
    </w:p>
    <w:p w14:paraId="19440896" w14:textId="62BEDCCD" w:rsidR="00932C74" w:rsidRDefault="00DF73A7" w:rsidP="00B94FCB">
      <w:pPr>
        <w:pStyle w:val="Heading1"/>
        <w:rPr>
          <w:rtl/>
        </w:rPr>
      </w:pPr>
      <w:bookmarkStart w:id="0" w:name="_Ref61023563"/>
      <w:r>
        <w:rPr>
          <w:rFonts w:hint="cs"/>
          <w:rtl/>
          <w:lang w:bidi="fa-IR"/>
        </w:rPr>
        <w:t>تنظیمات مربوط به کامپایل و دیباگ کردن</w:t>
      </w:r>
      <w:bookmarkEnd w:id="0"/>
    </w:p>
    <w:p w14:paraId="0BB128CD" w14:textId="274F5055" w:rsidR="00DF73A7" w:rsidRDefault="00DF73A7" w:rsidP="00050682">
      <w:pPr>
        <w:pStyle w:val="Style1"/>
        <w:rPr>
          <w:shd w:val="clear" w:color="auto" w:fill="FFFFFF"/>
          <w:rtl/>
          <w:lang w:bidi="fa-IR"/>
        </w:rPr>
      </w:pPr>
      <w:r>
        <w:rPr>
          <w:rFonts w:hint="cs"/>
          <w:rtl/>
        </w:rPr>
        <w:t xml:space="preserve">کامپایلر </w:t>
      </w:r>
      <w:r>
        <w:rPr>
          <w:shd w:val="clear" w:color="auto" w:fill="FFFFFF"/>
          <w:rtl/>
        </w:rPr>
        <w:t>مجموعه‌ای از برنامه یا برنامه‌های کامپیوتری است که متنی از زبان برنامه‌نویسی سطح بالا</w:t>
      </w:r>
      <w:r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rtl/>
        </w:rPr>
        <w:t>(</w:t>
      </w:r>
      <w:r>
        <w:rPr>
          <w:shd w:val="clear" w:color="auto" w:fill="FFFFFF"/>
        </w:rPr>
        <w:t>c</w:t>
      </w:r>
      <w:r>
        <w:rPr>
          <w:rFonts w:hint="cs"/>
          <w:shd w:val="clear" w:color="auto" w:fill="FFFFFF"/>
          <w:rtl/>
          <w:lang w:bidi="fa-IR"/>
        </w:rPr>
        <w:t>)</w:t>
      </w:r>
      <w:r>
        <w:rPr>
          <w:shd w:val="clear" w:color="auto" w:fill="FFFFFF"/>
          <w:rtl/>
        </w:rPr>
        <w:t>را به زبانی سطح پایین</w:t>
      </w:r>
      <w:r>
        <w:rPr>
          <w:rFonts w:hint="cs"/>
          <w:shd w:val="clear" w:color="auto" w:fill="FFFFFF"/>
          <w:rtl/>
        </w:rPr>
        <w:t>(</w:t>
      </w:r>
      <w:r>
        <w:rPr>
          <w:shd w:val="clear" w:color="auto" w:fill="FFFFFF"/>
          <w:rtl/>
        </w:rPr>
        <w:t>مثل اسمبلی یا زبان سطح ماشین</w:t>
      </w:r>
      <w:r>
        <w:rPr>
          <w:rFonts w:hint="cs"/>
          <w:shd w:val="clear" w:color="auto" w:fill="FFFFFF"/>
          <w:rtl/>
        </w:rPr>
        <w:t>)</w:t>
      </w:r>
      <w:r>
        <w:rPr>
          <w:shd w:val="clear" w:color="auto" w:fill="FFFFFF"/>
          <w:rtl/>
        </w:rPr>
        <w:t xml:space="preserve"> تبدیل می‌کند</w:t>
      </w:r>
      <w:r>
        <w:rPr>
          <w:shd w:val="clear" w:color="auto" w:fill="FFFFFF"/>
        </w:rPr>
        <w:t>.</w:t>
      </w:r>
      <w:r>
        <w:rPr>
          <w:rFonts w:hint="cs"/>
          <w:shd w:val="clear" w:color="auto" w:fill="FFFFFF"/>
          <w:rtl/>
        </w:rPr>
        <w:t xml:space="preserve"> وقتی ما فایلی را کامپایل میکنیم در ئاقع یک فایل از نوع </w:t>
      </w:r>
      <w:r>
        <w:rPr>
          <w:shd w:val="clear" w:color="auto" w:fill="FFFFFF"/>
        </w:rPr>
        <w:t>exe</w:t>
      </w:r>
      <w:r>
        <w:rPr>
          <w:rFonts w:hint="cs"/>
          <w:shd w:val="clear" w:color="auto" w:fill="FFFFFF"/>
          <w:rtl/>
          <w:lang w:bidi="fa-IR"/>
        </w:rPr>
        <w:t xml:space="preserve"> ایجاد می کنیم که قابل خواندن می شود .</w:t>
      </w:r>
    </w:p>
    <w:p w14:paraId="620A1165" w14:textId="4DAB3150" w:rsidR="005372F8" w:rsidRPr="00CA1B46" w:rsidRDefault="00DF73A7" w:rsidP="00050682">
      <w:pPr>
        <w:pStyle w:val="Style1"/>
        <w:rPr>
          <w:rtl/>
          <w:lang w:bidi="fa-IR"/>
        </w:rPr>
      </w:pPr>
      <w:r>
        <w:rPr>
          <w:rFonts w:hint="cs"/>
          <w:shd w:val="clear" w:color="auto" w:fill="FFFFFF"/>
          <w:rtl/>
          <w:lang w:bidi="fa-IR"/>
        </w:rPr>
        <w:t xml:space="preserve">و دیباگ کردن فرایندی است که در طی ان می شود ایراد های برنامه نوشته شده را گرفت </w:t>
      </w:r>
      <w:r w:rsidR="00702D33">
        <w:rPr>
          <w:rFonts w:hint="cs"/>
          <w:shd w:val="clear" w:color="auto" w:fill="FFFFFF"/>
          <w:rtl/>
          <w:lang w:bidi="fa-IR"/>
        </w:rPr>
        <w:t>.</w:t>
      </w:r>
    </w:p>
    <w:p w14:paraId="374A44A8" w14:textId="66480EA9" w:rsidR="00B94FCB" w:rsidRDefault="00434049" w:rsidP="00CA1B46">
      <w:pPr>
        <w:pStyle w:val="Heading2"/>
        <w:rPr>
          <w:rtl/>
        </w:rPr>
      </w:pPr>
      <w:r>
        <w:rPr>
          <w:rFonts w:hint="cs"/>
          <w:rtl/>
        </w:rPr>
        <w:t>کامپایل کردن</w:t>
      </w:r>
    </w:p>
    <w:p w14:paraId="3738A943" w14:textId="2102284C" w:rsidR="005372F8" w:rsidRPr="00CA1B46" w:rsidRDefault="002938F4" w:rsidP="005372F8">
      <w:pPr>
        <w:rPr>
          <w:rtl/>
        </w:rPr>
      </w:pPr>
      <w:r>
        <w:rPr>
          <w:rFonts w:hint="cs"/>
          <w:rtl/>
        </w:rPr>
        <w:t>کامپایل کردن به دو روش دستی و اتوماتیک انجام میش</w:t>
      </w:r>
      <w:r w:rsidR="00702D33">
        <w:rPr>
          <w:rFonts w:hint="cs"/>
          <w:rtl/>
        </w:rPr>
        <w:t>ود</w:t>
      </w:r>
      <w:r>
        <w:rPr>
          <w:rFonts w:hint="cs"/>
          <w:rtl/>
        </w:rPr>
        <w:t xml:space="preserve"> که در ادامه </w:t>
      </w:r>
      <w:r w:rsidR="00702D33">
        <w:rPr>
          <w:rFonts w:hint="cs"/>
          <w:rtl/>
        </w:rPr>
        <w:t>به آن می پردازیم :</w:t>
      </w:r>
    </w:p>
    <w:p w14:paraId="13C24D14" w14:textId="5ABEDEB0" w:rsidR="00CA1B46" w:rsidRPr="00CA1B46" w:rsidRDefault="002938F4" w:rsidP="00CA1B46">
      <w:pPr>
        <w:pStyle w:val="Heading3"/>
      </w:pPr>
      <w:r>
        <w:rPr>
          <w:rFonts w:hint="cs"/>
          <w:rtl/>
        </w:rPr>
        <w:t>کامپایل به روش اتوماتیک</w:t>
      </w:r>
    </w:p>
    <w:p w14:paraId="2013B4A9" w14:textId="6F254596" w:rsidR="005372F8" w:rsidRDefault="002938F4" w:rsidP="004A39BC">
      <w:pPr>
        <w:pStyle w:val="cmd"/>
      </w:pPr>
      <w:r>
        <w:t xml:space="preserve">Ctrl + shift + p      </w:t>
      </w:r>
    </w:p>
    <w:p w14:paraId="38B3711D" w14:textId="77777777" w:rsidR="002938F4" w:rsidRDefault="002938F4" w:rsidP="004A39BC">
      <w:pPr>
        <w:pStyle w:val="cmd"/>
        <w:rPr>
          <w:lang w:bidi="fa-IR"/>
        </w:rPr>
      </w:pPr>
      <w:r>
        <w:rPr>
          <w:lang w:bidi="fa-IR"/>
        </w:rPr>
        <w:t xml:space="preserve">configure default build task   </w:t>
      </w:r>
    </w:p>
    <w:p w14:paraId="653ABF66" w14:textId="15A6BD28" w:rsidR="002938F4" w:rsidRDefault="002938F4" w:rsidP="004A39BC">
      <w:pPr>
        <w:pStyle w:val="cmd"/>
        <w:rPr>
          <w:lang w:bidi="fa-IR"/>
        </w:rPr>
      </w:pPr>
      <w:r>
        <w:rPr>
          <w:lang w:bidi="fa-IR"/>
        </w:rPr>
        <w:t>c/</w:t>
      </w:r>
      <w:proofErr w:type="spellStart"/>
      <w:proofErr w:type="gramStart"/>
      <w:r>
        <w:rPr>
          <w:lang w:bidi="fa-IR"/>
        </w:rPr>
        <w:t>c++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gcc.exe build active file</w:t>
      </w:r>
    </w:p>
    <w:p w14:paraId="44E41677" w14:textId="0C2E8468" w:rsidR="002938F4" w:rsidRDefault="002938F4" w:rsidP="002938F4">
      <w:pPr>
        <w:rPr>
          <w:rtl/>
          <w:lang w:bidi="fa-IR"/>
        </w:rPr>
      </w:pPr>
      <w:r>
        <w:rPr>
          <w:rFonts w:hint="cs"/>
          <w:rtl/>
          <w:lang w:bidi="fa-IR"/>
        </w:rPr>
        <w:t>دقت کنی</w:t>
      </w:r>
      <w:r w:rsidR="00702D33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که ادرس کامپایلر درست باش</w:t>
      </w:r>
      <w:r w:rsidR="00702D33">
        <w:rPr>
          <w:rFonts w:hint="cs"/>
          <w:rtl/>
          <w:lang w:bidi="fa-IR"/>
        </w:rPr>
        <w:t>د :</w:t>
      </w:r>
    </w:p>
    <w:p w14:paraId="7D3E9F81" w14:textId="48F7972F" w:rsidR="002938F4" w:rsidRDefault="002938F4" w:rsidP="004A39BC">
      <w:pPr>
        <w:pStyle w:val="cmd"/>
        <w:rPr>
          <w:lang w:bidi="fa-IR"/>
        </w:rPr>
      </w:pPr>
      <w:proofErr w:type="gramStart"/>
      <w:r>
        <w:rPr>
          <w:lang w:bidi="fa-IR"/>
        </w:rPr>
        <w:t>Compiler :</w:t>
      </w:r>
      <w:proofErr w:type="gramEnd"/>
      <w:r>
        <w:rPr>
          <w:lang w:bidi="fa-IR"/>
        </w:rPr>
        <w:t xml:space="preserve"> c:\MinGW\bin\gcc.exe</w:t>
      </w:r>
    </w:p>
    <w:p w14:paraId="08595AAC" w14:textId="57E69A89" w:rsidR="002938F4" w:rsidRDefault="006E019D" w:rsidP="002938F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کار فایل </w:t>
      </w:r>
      <w:proofErr w:type="spellStart"/>
      <w:r>
        <w:rPr>
          <w:lang w:bidi="fa-IR"/>
        </w:rPr>
        <w:t>task.json</w:t>
      </w:r>
      <w:proofErr w:type="spellEnd"/>
      <w:r>
        <w:rPr>
          <w:lang w:bidi="fa-IR"/>
        </w:rPr>
        <w:t xml:space="preserve"> </w:t>
      </w:r>
      <w:r w:rsidR="002938F4">
        <w:rPr>
          <w:lang w:bidi="fa-IR"/>
        </w:rPr>
        <w:t xml:space="preserve"> </w:t>
      </w:r>
      <w:r w:rsidR="002938F4">
        <w:rPr>
          <w:rFonts w:hint="cs"/>
          <w:rtl/>
          <w:lang w:bidi="fa-IR"/>
        </w:rPr>
        <w:t>رو میساز</w:t>
      </w:r>
      <w:r w:rsidR="00702D33">
        <w:rPr>
          <w:rFonts w:hint="cs"/>
          <w:rtl/>
          <w:lang w:bidi="fa-IR"/>
        </w:rPr>
        <w:t>د</w:t>
      </w:r>
      <w:r w:rsidR="002938F4">
        <w:rPr>
          <w:lang w:bidi="fa-IR"/>
        </w:rPr>
        <w:t xml:space="preserve"> </w:t>
      </w:r>
      <w:r w:rsidR="002938F4">
        <w:rPr>
          <w:rFonts w:hint="cs"/>
          <w:rtl/>
          <w:lang w:bidi="fa-IR"/>
        </w:rPr>
        <w:t>و بعضی کار</w:t>
      </w:r>
      <w:r w:rsidR="00702D33">
        <w:rPr>
          <w:rFonts w:hint="cs"/>
          <w:rtl/>
          <w:lang w:bidi="fa-IR"/>
        </w:rPr>
        <w:t xml:space="preserve"> ها </w:t>
      </w:r>
      <w:r w:rsidR="002938F4">
        <w:rPr>
          <w:rFonts w:hint="cs"/>
          <w:rtl/>
          <w:lang w:bidi="fa-IR"/>
        </w:rPr>
        <w:t>ر</w:t>
      </w:r>
      <w:r w:rsidR="00702D33">
        <w:rPr>
          <w:rFonts w:hint="cs"/>
          <w:rtl/>
          <w:lang w:bidi="fa-IR"/>
        </w:rPr>
        <w:t>ا</w:t>
      </w:r>
      <w:r w:rsidR="002938F4">
        <w:rPr>
          <w:rFonts w:hint="cs"/>
          <w:rtl/>
          <w:lang w:bidi="fa-IR"/>
        </w:rPr>
        <w:t xml:space="preserve"> اتوماتیک </w:t>
      </w:r>
      <w:r>
        <w:rPr>
          <w:rFonts w:hint="cs"/>
          <w:rtl/>
          <w:lang w:bidi="fa-IR"/>
        </w:rPr>
        <w:t>انجام می</w:t>
      </w:r>
      <w:r w:rsidR="00702D33">
        <w:rPr>
          <w:rFonts w:hint="cs"/>
          <w:rtl/>
          <w:lang w:bidi="fa-IR"/>
        </w:rPr>
        <w:t xml:space="preserve"> دهد .</w:t>
      </w:r>
    </w:p>
    <w:p w14:paraId="4837C715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{  </w:t>
      </w:r>
    </w:p>
    <w:p w14:paraId="1EDD569C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</w:t>
      </w:r>
      <w:r w:rsidRPr="006E019D">
        <w:rPr>
          <w:color w:val="0000FF"/>
        </w:rPr>
        <w:t>"version"</w:t>
      </w:r>
      <w:r w:rsidRPr="006E019D">
        <w:t>: </w:t>
      </w:r>
      <w:r w:rsidRPr="006E019D">
        <w:rPr>
          <w:color w:val="0000FF"/>
        </w:rPr>
        <w:t>"2.0.0"</w:t>
      </w:r>
      <w:r w:rsidRPr="006E019D">
        <w:t>,  </w:t>
      </w:r>
    </w:p>
    <w:p w14:paraId="2C505A51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</w:t>
      </w:r>
      <w:r w:rsidRPr="006E019D">
        <w:rPr>
          <w:color w:val="0000FF"/>
        </w:rPr>
        <w:t>"tasks"</w:t>
      </w:r>
      <w:r w:rsidRPr="006E019D">
        <w:t>: [  </w:t>
      </w:r>
    </w:p>
    <w:p w14:paraId="21A59F62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{  </w:t>
      </w:r>
    </w:p>
    <w:p w14:paraId="69E030CA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"type"</w:t>
      </w:r>
      <w:r w:rsidRPr="006E019D">
        <w:t>: </w:t>
      </w:r>
      <w:r w:rsidRPr="006E019D">
        <w:rPr>
          <w:color w:val="0000FF"/>
        </w:rPr>
        <w:t>"</w:t>
      </w:r>
      <w:proofErr w:type="spellStart"/>
      <w:r w:rsidRPr="006E019D">
        <w:rPr>
          <w:color w:val="0000FF"/>
        </w:rPr>
        <w:t>cppbuild</w:t>
      </w:r>
      <w:proofErr w:type="spellEnd"/>
      <w:r w:rsidRPr="006E019D">
        <w:rPr>
          <w:color w:val="0000FF"/>
        </w:rPr>
        <w:t>"</w:t>
      </w:r>
      <w:r w:rsidRPr="006E019D">
        <w:t>,  </w:t>
      </w:r>
    </w:p>
    <w:p w14:paraId="58BCAC71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"label"</w:t>
      </w:r>
      <w:r w:rsidRPr="006E019D">
        <w:t>: </w:t>
      </w:r>
      <w:r w:rsidRPr="006E019D">
        <w:rPr>
          <w:color w:val="0000FF"/>
        </w:rPr>
        <w:t>"C/C++: gcc.exe build active file"</w:t>
      </w:r>
      <w:r w:rsidRPr="006E019D">
        <w:t>,  </w:t>
      </w:r>
    </w:p>
    <w:p w14:paraId="59305CF1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"command"</w:t>
      </w:r>
      <w:r w:rsidRPr="006E019D">
        <w:t>: </w:t>
      </w:r>
      <w:r w:rsidRPr="006E019D">
        <w:rPr>
          <w:color w:val="0000FF"/>
        </w:rPr>
        <w:t>"C:\\MinGW\\bin\\gcc.exe"</w:t>
      </w:r>
      <w:r w:rsidRPr="006E019D">
        <w:t>,  </w:t>
      </w:r>
    </w:p>
    <w:p w14:paraId="2F6A66FD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</w:t>
      </w:r>
      <w:proofErr w:type="spellStart"/>
      <w:r w:rsidRPr="006E019D">
        <w:rPr>
          <w:color w:val="0000FF"/>
        </w:rPr>
        <w:t>args</w:t>
      </w:r>
      <w:proofErr w:type="spellEnd"/>
      <w:r w:rsidRPr="006E019D">
        <w:rPr>
          <w:color w:val="0000FF"/>
        </w:rPr>
        <w:t>"</w:t>
      </w:r>
      <w:r w:rsidRPr="006E019D">
        <w:t>: [  </w:t>
      </w:r>
    </w:p>
    <w:p w14:paraId="1FFDBECB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"-g"</w:t>
      </w:r>
      <w:r w:rsidRPr="006E019D">
        <w:t>,  </w:t>
      </w:r>
    </w:p>
    <w:p w14:paraId="648D4524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"${file}"</w:t>
      </w:r>
      <w:r w:rsidRPr="006E019D">
        <w:t>,  </w:t>
      </w:r>
    </w:p>
    <w:p w14:paraId="1AA2564A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"-o"</w:t>
      </w:r>
      <w:r w:rsidRPr="006E019D">
        <w:t>,  </w:t>
      </w:r>
    </w:p>
    <w:p w14:paraId="60D5110C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"${fileDirname}\\${fileBasenameNoExtension}.exe"</w:t>
      </w:r>
      <w:r w:rsidRPr="006E019D">
        <w:t>  </w:t>
      </w:r>
    </w:p>
    <w:p w14:paraId="68FBF417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],  </w:t>
      </w:r>
    </w:p>
    <w:p w14:paraId="24D0046D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"options"</w:t>
      </w:r>
      <w:r w:rsidRPr="006E019D">
        <w:t>: {  </w:t>
      </w:r>
    </w:p>
    <w:p w14:paraId="5B469CEB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</w:t>
      </w:r>
      <w:proofErr w:type="spellStart"/>
      <w:r w:rsidRPr="006E019D">
        <w:rPr>
          <w:color w:val="0000FF"/>
        </w:rPr>
        <w:t>cwd</w:t>
      </w:r>
      <w:proofErr w:type="spellEnd"/>
      <w:r w:rsidRPr="006E019D">
        <w:rPr>
          <w:color w:val="0000FF"/>
        </w:rPr>
        <w:t>"</w:t>
      </w:r>
      <w:r w:rsidRPr="006E019D">
        <w:t>: </w:t>
      </w:r>
      <w:r w:rsidRPr="006E019D">
        <w:rPr>
          <w:color w:val="0000FF"/>
        </w:rPr>
        <w:t>"C:\\MinGW\\bin"</w:t>
      </w:r>
      <w:r w:rsidRPr="006E019D">
        <w:t>  </w:t>
      </w:r>
    </w:p>
    <w:p w14:paraId="3EFEBC9C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},  </w:t>
      </w:r>
    </w:p>
    <w:p w14:paraId="4D969353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</w:t>
      </w:r>
      <w:proofErr w:type="spellStart"/>
      <w:r w:rsidRPr="006E019D">
        <w:rPr>
          <w:color w:val="0000FF"/>
        </w:rPr>
        <w:t>problemMatcher</w:t>
      </w:r>
      <w:proofErr w:type="spellEnd"/>
      <w:r w:rsidRPr="006E019D">
        <w:rPr>
          <w:color w:val="0000FF"/>
        </w:rPr>
        <w:t>"</w:t>
      </w:r>
      <w:r w:rsidRPr="006E019D">
        <w:t>: [  </w:t>
      </w:r>
    </w:p>
    <w:p w14:paraId="249EAB26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"$</w:t>
      </w:r>
      <w:proofErr w:type="spellStart"/>
      <w:r w:rsidRPr="006E019D">
        <w:rPr>
          <w:color w:val="0000FF"/>
        </w:rPr>
        <w:t>gcc</w:t>
      </w:r>
      <w:proofErr w:type="spellEnd"/>
      <w:r w:rsidRPr="006E019D">
        <w:rPr>
          <w:color w:val="0000FF"/>
        </w:rPr>
        <w:t>"</w:t>
      </w:r>
      <w:r w:rsidRPr="006E019D">
        <w:t>  </w:t>
      </w:r>
    </w:p>
    <w:p w14:paraId="76189C08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],  </w:t>
      </w:r>
    </w:p>
    <w:p w14:paraId="2926C6D5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"group"</w:t>
      </w:r>
      <w:r w:rsidRPr="006E019D">
        <w:t>: {  </w:t>
      </w:r>
    </w:p>
    <w:p w14:paraId="4FA6B0D2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"kind"</w:t>
      </w:r>
      <w:r w:rsidRPr="006E019D">
        <w:t>: </w:t>
      </w:r>
      <w:r w:rsidRPr="006E019D">
        <w:rPr>
          <w:color w:val="0000FF"/>
        </w:rPr>
        <w:t>"build"</w:t>
      </w:r>
      <w:r w:rsidRPr="006E019D">
        <w:t>,  </w:t>
      </w:r>
    </w:p>
    <w:p w14:paraId="48DA4127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    </w:t>
      </w:r>
      <w:r w:rsidRPr="006E019D">
        <w:rPr>
          <w:color w:val="0000FF"/>
        </w:rPr>
        <w:t>"</w:t>
      </w:r>
      <w:proofErr w:type="spellStart"/>
      <w:r w:rsidRPr="006E019D">
        <w:rPr>
          <w:color w:val="0000FF"/>
        </w:rPr>
        <w:t>isDefault</w:t>
      </w:r>
      <w:proofErr w:type="spellEnd"/>
      <w:r w:rsidRPr="006E019D">
        <w:rPr>
          <w:color w:val="0000FF"/>
        </w:rPr>
        <w:t>"</w:t>
      </w:r>
      <w:r w:rsidRPr="006E019D">
        <w:t>: </w:t>
      </w:r>
      <w:r w:rsidRPr="006E019D">
        <w:rPr>
          <w:color w:val="006699"/>
        </w:rPr>
        <w:t>true</w:t>
      </w:r>
      <w:r w:rsidRPr="006E019D">
        <w:t>  </w:t>
      </w:r>
    </w:p>
    <w:p w14:paraId="78025F57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},  </w:t>
      </w:r>
    </w:p>
    <w:p w14:paraId="0E107535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    </w:t>
      </w:r>
      <w:r w:rsidRPr="006E019D">
        <w:rPr>
          <w:color w:val="0000FF"/>
        </w:rPr>
        <w:t>"detail"</w:t>
      </w:r>
      <w:r w:rsidRPr="006E019D">
        <w:t>: </w:t>
      </w:r>
      <w:r w:rsidRPr="006E019D">
        <w:rPr>
          <w:color w:val="0000FF"/>
        </w:rPr>
        <w:t>"compiler: C:\\MinGW\\bin\\gcc.exe"</w:t>
      </w:r>
      <w:r w:rsidRPr="006E019D">
        <w:t>  </w:t>
      </w:r>
    </w:p>
    <w:p w14:paraId="286D3B9C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    }  </w:t>
      </w:r>
    </w:p>
    <w:p w14:paraId="0194A2D9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    ]  </w:t>
      </w:r>
    </w:p>
    <w:p w14:paraId="3E3803C6" w14:textId="77777777" w:rsidR="006E019D" w:rsidRPr="006E019D" w:rsidRDefault="006E019D" w:rsidP="006E019D">
      <w:pPr>
        <w:pStyle w:val="Code"/>
        <w:rPr>
          <w:color w:val="5C5C5C"/>
        </w:rPr>
      </w:pPr>
      <w:r w:rsidRPr="006E019D">
        <w:t>}  </w:t>
      </w:r>
    </w:p>
    <w:p w14:paraId="5D6FC768" w14:textId="78E87A18" w:rsidR="002938F4" w:rsidRDefault="00424C70" w:rsidP="00424C70">
      <w:pPr>
        <w:pStyle w:val="Picture"/>
      </w:pPr>
      <w:r>
        <w:rPr>
          <w:rFonts w:hint="cs"/>
          <w:rtl/>
        </w:rPr>
        <w:lastRenderedPageBreak/>
        <w:t xml:space="preserve">شکل 1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فایل </w:t>
      </w:r>
      <w:proofErr w:type="spellStart"/>
      <w:r>
        <w:t>tasks.json</w:t>
      </w:r>
      <w:proofErr w:type="spellEnd"/>
    </w:p>
    <w:p w14:paraId="22BD7F53" w14:textId="7084BDC2" w:rsidR="006D3A24" w:rsidRDefault="003A73AD" w:rsidP="006D3A24">
      <w:pPr>
        <w:rPr>
          <w:rtl/>
          <w:lang w:bidi="fa-IR"/>
        </w:rPr>
      </w:pPr>
      <w:r>
        <w:rPr>
          <w:rFonts w:hint="cs"/>
          <w:rtl/>
          <w:lang w:bidi="fa-IR"/>
        </w:rPr>
        <w:t>این کار ر</w:t>
      </w:r>
      <w:r w:rsidR="00702D33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</w:t>
      </w:r>
      <w:r w:rsidR="006D3A24">
        <w:rPr>
          <w:rFonts w:hint="cs"/>
          <w:rtl/>
          <w:lang w:bidi="fa-IR"/>
        </w:rPr>
        <w:t>ب</w:t>
      </w:r>
      <w:r w:rsidR="00702D33">
        <w:rPr>
          <w:rFonts w:hint="cs"/>
          <w:rtl/>
          <w:lang w:bidi="fa-IR"/>
        </w:rPr>
        <w:t>ا</w:t>
      </w:r>
      <w:r w:rsidR="006D3A24">
        <w:rPr>
          <w:rFonts w:hint="cs"/>
          <w:rtl/>
          <w:lang w:bidi="fa-IR"/>
        </w:rPr>
        <w:t xml:space="preserve"> روش دیگ</w:t>
      </w:r>
      <w:r w:rsidR="00702D33">
        <w:rPr>
          <w:rFonts w:hint="cs"/>
          <w:rtl/>
          <w:lang w:bidi="fa-IR"/>
        </w:rPr>
        <w:t>ری</w:t>
      </w:r>
      <w:r w:rsidR="006D3A24">
        <w:rPr>
          <w:rFonts w:hint="cs"/>
          <w:rtl/>
          <w:lang w:bidi="fa-IR"/>
        </w:rPr>
        <w:t xml:space="preserve"> هم </w:t>
      </w:r>
      <w:r w:rsidR="00702D33">
        <w:rPr>
          <w:rFonts w:hint="cs"/>
          <w:rtl/>
          <w:lang w:bidi="fa-IR"/>
        </w:rPr>
        <w:t>انجام می دهیم :</w:t>
      </w:r>
    </w:p>
    <w:p w14:paraId="783BE14A" w14:textId="43A1EC6E" w:rsidR="006D3A24" w:rsidRDefault="006D3A24" w:rsidP="004A39BC">
      <w:pPr>
        <w:pStyle w:val="cmd"/>
      </w:pPr>
      <w:r>
        <w:t xml:space="preserve">Ctrl + shift + b      </w:t>
      </w:r>
    </w:p>
    <w:p w14:paraId="2C3ED942" w14:textId="134098C1" w:rsidR="006D3A24" w:rsidRDefault="006D3A24" w:rsidP="004A39BC">
      <w:pPr>
        <w:pStyle w:val="cmd"/>
        <w:rPr>
          <w:lang w:bidi="fa-IR"/>
        </w:rPr>
      </w:pPr>
      <w:r>
        <w:rPr>
          <w:lang w:bidi="fa-IR"/>
        </w:rPr>
        <w:t>Build task</w:t>
      </w:r>
    </w:p>
    <w:p w14:paraId="022178BF" w14:textId="77777777" w:rsidR="006D3A24" w:rsidRDefault="006D3A24" w:rsidP="004A39BC">
      <w:pPr>
        <w:pStyle w:val="cmd"/>
        <w:rPr>
          <w:lang w:bidi="fa-IR"/>
        </w:rPr>
      </w:pPr>
      <w:r>
        <w:rPr>
          <w:lang w:bidi="fa-IR"/>
        </w:rPr>
        <w:t>c/</w:t>
      </w:r>
      <w:proofErr w:type="spellStart"/>
      <w:proofErr w:type="gramStart"/>
      <w:r>
        <w:rPr>
          <w:lang w:bidi="fa-IR"/>
        </w:rPr>
        <w:t>c++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gcc.exe build active file</w:t>
      </w:r>
    </w:p>
    <w:p w14:paraId="638ECC2E" w14:textId="77777777" w:rsidR="006D3A24" w:rsidRDefault="006D3A24" w:rsidP="006D3A24">
      <w:pPr>
        <w:pStyle w:val="ListParagraph"/>
        <w:rPr>
          <w:lang w:bidi="fa-IR"/>
        </w:rPr>
      </w:pPr>
    </w:p>
    <w:p w14:paraId="3C69A157" w14:textId="7A19B495" w:rsidR="002938F4" w:rsidRDefault="002938F4" w:rsidP="002938F4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rFonts w:hint="cs"/>
          <w:rtl/>
          <w:lang w:bidi="fa-IR"/>
        </w:rPr>
        <w:t>وقتی فایلی باز</w:t>
      </w:r>
      <w:r w:rsidR="00702D33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 هر وقت </w:t>
      </w:r>
      <w:r w:rsidR="00702D33">
        <w:rPr>
          <w:rFonts w:hint="cs"/>
          <w:rtl/>
          <w:lang w:bidi="fa-IR"/>
        </w:rPr>
        <w:t>این دستور زا</w:t>
      </w:r>
      <w:r>
        <w:rPr>
          <w:rFonts w:hint="cs"/>
          <w:rtl/>
          <w:lang w:bidi="fa-IR"/>
        </w:rPr>
        <w:t xml:space="preserve"> بزنیم همین فایلی که </w:t>
      </w:r>
      <w:r w:rsidR="00702D33">
        <w:rPr>
          <w:rFonts w:hint="cs"/>
          <w:rtl/>
          <w:lang w:bidi="fa-IR"/>
        </w:rPr>
        <w:t>در آن</w:t>
      </w:r>
      <w:r>
        <w:rPr>
          <w:rFonts w:hint="cs"/>
          <w:rtl/>
          <w:lang w:bidi="fa-IR"/>
        </w:rPr>
        <w:t xml:space="preserve"> هستیم ر</w:t>
      </w:r>
      <w:r w:rsidR="00702D33">
        <w:rPr>
          <w:rFonts w:hint="cs"/>
          <w:rtl/>
          <w:lang w:bidi="fa-IR"/>
        </w:rPr>
        <w:t xml:space="preserve">ا </w:t>
      </w:r>
      <w:r>
        <w:rPr>
          <w:rFonts w:hint="cs"/>
          <w:rtl/>
          <w:lang w:bidi="fa-IR"/>
        </w:rPr>
        <w:t xml:space="preserve">کامپایل </w:t>
      </w:r>
      <w:r w:rsidR="00702D33">
        <w:rPr>
          <w:rFonts w:hint="cs"/>
          <w:rtl/>
          <w:lang w:bidi="fa-IR"/>
        </w:rPr>
        <w:t>می کند.</w:t>
      </w:r>
    </w:p>
    <w:p w14:paraId="50825D98" w14:textId="105CEA51" w:rsidR="002938F4" w:rsidRDefault="002938F4" w:rsidP="002938F4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باید دقت کنیم این کار درست انجام </w:t>
      </w:r>
      <w:r w:rsidR="00702D33">
        <w:rPr>
          <w:rFonts w:hint="cs"/>
          <w:rtl/>
          <w:lang w:bidi="fa-IR"/>
        </w:rPr>
        <w:t xml:space="preserve">شود </w:t>
      </w:r>
      <w:r>
        <w:rPr>
          <w:rFonts w:hint="cs"/>
          <w:rtl/>
          <w:lang w:bidi="fa-IR"/>
        </w:rPr>
        <w:t xml:space="preserve">و ترمینال </w:t>
      </w:r>
      <w:r w:rsidR="00702D33">
        <w:rPr>
          <w:rFonts w:hint="cs"/>
          <w:rtl/>
          <w:lang w:bidi="fa-IR"/>
        </w:rPr>
        <w:t>پیام زیر را</w:t>
      </w:r>
      <w:r>
        <w:rPr>
          <w:rFonts w:hint="cs"/>
          <w:rtl/>
          <w:lang w:bidi="fa-IR"/>
        </w:rPr>
        <w:t xml:space="preserve"> نش</w:t>
      </w:r>
      <w:r w:rsidR="00702D33">
        <w:rPr>
          <w:rFonts w:hint="cs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</w:t>
      </w:r>
      <w:r w:rsidR="00702D33">
        <w:rPr>
          <w:rFonts w:hint="cs"/>
          <w:rtl/>
          <w:lang w:bidi="fa-IR"/>
        </w:rPr>
        <w:t>دهد</w:t>
      </w:r>
      <w:r>
        <w:rPr>
          <w:rFonts w:hint="cs"/>
          <w:rtl/>
          <w:lang w:bidi="fa-IR"/>
        </w:rPr>
        <w:t xml:space="preserve"> و باید فایل</w:t>
      </w:r>
      <w:r w:rsidR="00702D33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به اسم </w:t>
      </w:r>
      <w:r>
        <w:rPr>
          <w:lang w:bidi="fa-IR"/>
        </w:rPr>
        <w:t>s20_main.exe</w:t>
      </w:r>
      <w:r>
        <w:rPr>
          <w:rFonts w:hint="cs"/>
          <w:rtl/>
          <w:lang w:bidi="fa-IR"/>
        </w:rPr>
        <w:t xml:space="preserve"> درست کرده باش</w:t>
      </w:r>
      <w:r w:rsidR="00702D33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</w:t>
      </w:r>
    </w:p>
    <w:p w14:paraId="369DBD38" w14:textId="77777777" w:rsidR="002938F4" w:rsidRDefault="002938F4" w:rsidP="004A39BC">
      <w:pPr>
        <w:pStyle w:val="cmd"/>
        <w:rPr>
          <w:lang w:bidi="fa-IR"/>
        </w:rPr>
      </w:pPr>
      <w:r>
        <w:rPr>
          <w:lang w:bidi="fa-IR"/>
        </w:rPr>
        <w:t>Starting build …</w:t>
      </w:r>
    </w:p>
    <w:p w14:paraId="5C70EE99" w14:textId="77777777" w:rsidR="002938F4" w:rsidRDefault="002938F4" w:rsidP="004A39BC">
      <w:pPr>
        <w:pStyle w:val="cmd"/>
        <w:rPr>
          <w:lang w:bidi="fa-IR"/>
        </w:rPr>
      </w:pPr>
      <w:r>
        <w:rPr>
          <w:lang w:bidi="fa-IR"/>
        </w:rPr>
        <w:t>Build finished successfully.</w:t>
      </w:r>
    </w:p>
    <w:p w14:paraId="1F2761EA" w14:textId="1FF95FB4" w:rsidR="002938F4" w:rsidRPr="00CA1B46" w:rsidRDefault="003A73AD" w:rsidP="00702D33">
      <w:pPr>
        <w:rPr>
          <w:lang w:bidi="fa-IR"/>
        </w:rPr>
      </w:pPr>
      <w:r>
        <w:rPr>
          <w:rFonts w:hint="cs"/>
          <w:rtl/>
          <w:lang w:bidi="fa-IR"/>
        </w:rPr>
        <w:t>و حالا فابل ما کامپایل شده</w:t>
      </w:r>
      <w:r w:rsidR="00702D33">
        <w:rPr>
          <w:rFonts w:hint="cs"/>
          <w:rtl/>
          <w:lang w:bidi="fa-IR"/>
        </w:rPr>
        <w:t xml:space="preserve"> است .</w:t>
      </w:r>
    </w:p>
    <w:p w14:paraId="2F067A4F" w14:textId="3C0F7D49" w:rsidR="005372F8" w:rsidRPr="00CA1B46" w:rsidRDefault="001A6584" w:rsidP="005372F8">
      <w:pPr>
        <w:pStyle w:val="Heading3"/>
      </w:pPr>
      <w:r>
        <w:rPr>
          <w:rFonts w:hint="cs"/>
          <w:rtl/>
          <w:lang w:bidi="fa-IR"/>
        </w:rPr>
        <w:t>کامپایل به صورت دستی</w:t>
      </w:r>
    </w:p>
    <w:p w14:paraId="1FE78CB9" w14:textId="41BEE52C" w:rsidR="001A6584" w:rsidRDefault="001A6584" w:rsidP="00702D33">
      <w:pPr>
        <w:rPr>
          <w:rtl/>
          <w:lang w:bidi="fa-IR"/>
        </w:rPr>
      </w:pPr>
      <w:bookmarkStart w:id="1" w:name="_Hlk61011278"/>
      <w:proofErr w:type="spellStart"/>
      <w:proofErr w:type="gramStart"/>
      <w:r>
        <w:rPr>
          <w:lang w:bidi="fa-IR"/>
        </w:rPr>
        <w:t>Tasks.json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بعضی</w:t>
      </w:r>
      <w:proofErr w:type="gramEnd"/>
      <w:r>
        <w:rPr>
          <w:rFonts w:hint="cs"/>
          <w:rtl/>
          <w:lang w:bidi="fa-IR"/>
        </w:rPr>
        <w:t xml:space="preserve"> کار</w:t>
      </w:r>
      <w:r w:rsidR="00702D33">
        <w:rPr>
          <w:rFonts w:hint="cs"/>
          <w:rtl/>
          <w:lang w:bidi="fa-IR"/>
        </w:rPr>
        <w:t>ها را</w:t>
      </w:r>
      <w:r>
        <w:rPr>
          <w:rFonts w:hint="cs"/>
          <w:rtl/>
          <w:lang w:bidi="fa-IR"/>
        </w:rPr>
        <w:t xml:space="preserve"> اتوماتیک </w:t>
      </w:r>
      <w:r w:rsidR="00702D33">
        <w:rPr>
          <w:rFonts w:hint="cs"/>
          <w:rtl/>
          <w:lang w:bidi="fa-IR"/>
        </w:rPr>
        <w:t xml:space="preserve">انجام می دهد ، </w:t>
      </w:r>
      <w:bookmarkEnd w:id="1"/>
      <w:r>
        <w:rPr>
          <w:rFonts w:hint="cs"/>
          <w:rtl/>
          <w:lang w:bidi="fa-IR"/>
        </w:rPr>
        <w:t xml:space="preserve">بخش </w:t>
      </w:r>
      <w:r>
        <w:rPr>
          <w:lang w:bidi="fa-IR"/>
        </w:rPr>
        <w:t xml:space="preserve">command </w:t>
      </w:r>
      <w:r w:rsidR="00702D3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 w:rsidR="00702D33">
        <w:rPr>
          <w:rFonts w:hint="cs"/>
          <w:rtl/>
          <w:lang w:bidi="fa-IR"/>
        </w:rPr>
        <w:t>ک</w:t>
      </w:r>
      <w:r>
        <w:rPr>
          <w:rFonts w:hint="cs"/>
          <w:rtl/>
          <w:lang w:bidi="fa-IR"/>
        </w:rPr>
        <w:t xml:space="preserve"> سری پارامتر دار</w:t>
      </w:r>
      <w:r w:rsidR="00912E45">
        <w:rPr>
          <w:rFonts w:hint="cs"/>
          <w:rtl/>
          <w:lang w:bidi="fa-IR"/>
        </w:rPr>
        <w:t>د</w:t>
      </w:r>
      <w:r>
        <w:rPr>
          <w:lang w:bidi="fa-IR"/>
        </w:rPr>
        <w:t xml:space="preserve"> :</w:t>
      </w:r>
    </w:p>
    <w:p w14:paraId="110E6097" w14:textId="7CFB2841" w:rsidR="001A6584" w:rsidRDefault="001A6584" w:rsidP="004A39BC">
      <w:pPr>
        <w:pStyle w:val="cmd"/>
        <w:rPr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g </w:t>
      </w:r>
    </w:p>
    <w:p w14:paraId="6F9C29FD" w14:textId="05032733" w:rsidR="001A6584" w:rsidRDefault="001A6584" w:rsidP="004A39BC">
      <w:pPr>
        <w:pStyle w:val="cmd"/>
        <w:rPr>
          <w:rtl/>
          <w:lang w:bidi="fa-IR"/>
        </w:rPr>
      </w:pPr>
      <w:r>
        <w:rPr>
          <w:lang w:bidi="fa-IR"/>
        </w:rPr>
        <w:t xml:space="preserve">$(file) = </w:t>
      </w:r>
      <w:r>
        <w:rPr>
          <w:rFonts w:hint="cs"/>
          <w:rtl/>
          <w:lang w:bidi="fa-IR"/>
        </w:rPr>
        <w:t>فایلی که الان باز</w:t>
      </w:r>
      <w:r w:rsidR="00702D33">
        <w:rPr>
          <w:rFonts w:hint="cs"/>
          <w:rtl/>
          <w:lang w:bidi="fa-IR"/>
        </w:rPr>
        <w:t xml:space="preserve"> است</w:t>
      </w:r>
    </w:p>
    <w:p w14:paraId="5503C466" w14:textId="77777777" w:rsidR="001A6584" w:rsidRDefault="001A6584" w:rsidP="004A39BC">
      <w:pPr>
        <w:pStyle w:val="cmd"/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o = </w:t>
      </w:r>
      <w:r>
        <w:rPr>
          <w:rFonts w:hint="cs"/>
          <w:rtl/>
          <w:lang w:bidi="fa-IR"/>
        </w:rPr>
        <w:t>اسم خروجی</w:t>
      </w:r>
    </w:p>
    <w:p w14:paraId="0C924FB4" w14:textId="08B0A977" w:rsidR="001A6584" w:rsidRDefault="001A6584" w:rsidP="004A39BC">
      <w:pPr>
        <w:pStyle w:val="cmd"/>
        <w:rPr>
          <w:rtl/>
          <w:lang w:bidi="fa-IR"/>
        </w:rPr>
      </w:pPr>
      <w:r>
        <w:rPr>
          <w:rFonts w:hint="cs"/>
          <w:rtl/>
          <w:lang w:bidi="fa-IR"/>
        </w:rPr>
        <w:t>$</w:t>
      </w:r>
      <w:r>
        <w:rPr>
          <w:lang w:bidi="fa-IR"/>
        </w:rPr>
        <w:t>(</w:t>
      </w:r>
      <w:proofErr w:type="spellStart"/>
      <w:r>
        <w:rPr>
          <w:lang w:bidi="fa-IR"/>
        </w:rPr>
        <w:t>filedirname</w:t>
      </w:r>
      <w:proofErr w:type="spellEnd"/>
      <w:r>
        <w:rPr>
          <w:lang w:bidi="fa-IR"/>
        </w:rPr>
        <w:t xml:space="preserve">) = </w:t>
      </w:r>
      <w:r>
        <w:rPr>
          <w:rFonts w:hint="cs"/>
          <w:rtl/>
          <w:lang w:bidi="fa-IR"/>
        </w:rPr>
        <w:t xml:space="preserve">اسم دیرکتوری که فایل </w:t>
      </w:r>
      <w:r w:rsidR="00702D33">
        <w:rPr>
          <w:rFonts w:hint="cs"/>
          <w:rtl/>
          <w:lang w:bidi="fa-IR"/>
        </w:rPr>
        <w:t>در آن</w:t>
      </w:r>
      <w:r>
        <w:rPr>
          <w:rFonts w:hint="cs"/>
          <w:rtl/>
          <w:lang w:bidi="fa-IR"/>
        </w:rPr>
        <w:t xml:space="preserve"> </w:t>
      </w:r>
      <w:r w:rsidR="00702D33">
        <w:rPr>
          <w:rFonts w:hint="cs"/>
          <w:rtl/>
          <w:lang w:bidi="fa-IR"/>
        </w:rPr>
        <w:t>است</w:t>
      </w:r>
    </w:p>
    <w:p w14:paraId="64086D47" w14:textId="6C2E5CFF" w:rsidR="001A6584" w:rsidRDefault="001A6584" w:rsidP="001A658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دستوری که </w:t>
      </w:r>
      <w:r w:rsidR="00912E45">
        <w:rPr>
          <w:rFonts w:hint="cs"/>
          <w:rtl/>
          <w:lang w:bidi="fa-IR"/>
        </w:rPr>
        <w:t>می زند</w:t>
      </w:r>
      <w:r w:rsidR="00702D3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(داخل ترمینال) :</w:t>
      </w:r>
    </w:p>
    <w:p w14:paraId="3255222C" w14:textId="4A4436D4" w:rsidR="001A6584" w:rsidRDefault="001A6584" w:rsidP="004A39BC">
      <w:pPr>
        <w:pStyle w:val="cmd"/>
        <w:rPr>
          <w:lang w:bidi="fa-IR"/>
        </w:rPr>
      </w:pPr>
      <w:r>
        <w:rPr>
          <w:lang w:bidi="fa-IR"/>
        </w:rPr>
        <w:t>C:\</w:t>
      </w:r>
      <w:r w:rsidRPr="002C05B6">
        <w:rPr>
          <w:lang w:bidi="fa-IR"/>
        </w:rPr>
        <w:t xml:space="preserve"> </w:t>
      </w:r>
      <w:r>
        <w:rPr>
          <w:lang w:bidi="fa-IR"/>
        </w:rPr>
        <w:t>MinGW\bin &gt;c:\MinGW\bin\gcc.exe -</w:t>
      </w:r>
      <w:proofErr w:type="gramStart"/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>C:\git\FC99001\class\s20\s20_main.c</w:t>
      </w:r>
      <w:proofErr w:type="gramEnd"/>
      <w:r>
        <w:rPr>
          <w:lang w:bidi="fa-IR"/>
        </w:rPr>
        <w:t xml:space="preserve"> -o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C:\git\FC99001\class\s20\</w:t>
      </w:r>
      <w:r w:rsidRPr="002C05B6">
        <w:rPr>
          <w:lang w:bidi="fa-IR"/>
        </w:rPr>
        <w:t xml:space="preserve"> </w:t>
      </w:r>
      <w:r>
        <w:rPr>
          <w:lang w:bidi="fa-IR"/>
        </w:rPr>
        <w:t>s20_main.exe</w:t>
      </w:r>
    </w:p>
    <w:p w14:paraId="268EE40B" w14:textId="7EFDAAE2" w:rsidR="005372F8" w:rsidRPr="00CA1B46" w:rsidRDefault="004C3C5C" w:rsidP="005372F8">
      <w:pPr>
        <w:rPr>
          <w:rtl/>
        </w:rPr>
      </w:pPr>
      <w:r>
        <w:rPr>
          <w:rFonts w:hint="cs"/>
          <w:rtl/>
        </w:rPr>
        <w:t>ا</w:t>
      </w:r>
      <w:r w:rsidR="00702D33">
        <w:rPr>
          <w:rFonts w:hint="cs"/>
          <w:rtl/>
        </w:rPr>
        <w:t>گر</w:t>
      </w:r>
      <w:r>
        <w:rPr>
          <w:rFonts w:hint="cs"/>
          <w:rtl/>
        </w:rPr>
        <w:t xml:space="preserve"> بخوا</w:t>
      </w:r>
      <w:r w:rsidR="00702D33">
        <w:rPr>
          <w:rFonts w:hint="cs"/>
          <w:rtl/>
        </w:rPr>
        <w:t>ه</w:t>
      </w:r>
      <w:r>
        <w:rPr>
          <w:rFonts w:hint="cs"/>
          <w:rtl/>
        </w:rPr>
        <w:t>یم دستی کامپایل کنیم باید این کد رو بزنیم .</w:t>
      </w:r>
    </w:p>
    <w:p w14:paraId="52CF4E71" w14:textId="0F9A2FED" w:rsidR="005372F8" w:rsidRDefault="004C3C5C" w:rsidP="005372F8">
      <w:pPr>
        <w:pStyle w:val="Heading2"/>
        <w:rPr>
          <w:rtl/>
        </w:rPr>
      </w:pPr>
      <w:r>
        <w:rPr>
          <w:rFonts w:hint="cs"/>
          <w:rtl/>
          <w:lang w:bidi="fa-IR"/>
        </w:rPr>
        <w:t>دیباگ کردن</w:t>
      </w:r>
    </w:p>
    <w:p w14:paraId="571C7EFA" w14:textId="426F123E" w:rsidR="004C3C5C" w:rsidRDefault="00912E45" w:rsidP="00912E45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دستوراتی که باید بزنیم </w:t>
      </w:r>
    </w:p>
    <w:p w14:paraId="5718EB37" w14:textId="77777777" w:rsidR="005D7639" w:rsidRDefault="004C3C5C" w:rsidP="004A39BC">
      <w:pPr>
        <w:pStyle w:val="cmd"/>
        <w:rPr>
          <w:rtl/>
          <w:lang w:bidi="fa-IR"/>
        </w:rPr>
      </w:pPr>
      <w:r>
        <w:rPr>
          <w:lang w:bidi="fa-IR"/>
        </w:rPr>
        <w:t xml:space="preserve">Ctrl + shift + p </w:t>
      </w:r>
    </w:p>
    <w:p w14:paraId="5FC3FA41" w14:textId="77777777" w:rsidR="005D7639" w:rsidRDefault="004C3C5C" w:rsidP="004A39BC">
      <w:pPr>
        <w:pStyle w:val="cmd"/>
        <w:rPr>
          <w:rtl/>
          <w:lang w:bidi="fa-IR"/>
        </w:rPr>
      </w:pPr>
      <w:r>
        <w:rPr>
          <w:lang w:bidi="fa-IR"/>
        </w:rPr>
        <w:t>run task</w:t>
      </w:r>
    </w:p>
    <w:p w14:paraId="7B401A67" w14:textId="4F238C04" w:rsidR="004C3C5C" w:rsidRDefault="004C3C5C" w:rsidP="004A39BC">
      <w:pPr>
        <w:pStyle w:val="cmd"/>
        <w:rPr>
          <w:lang w:bidi="fa-IR"/>
        </w:rPr>
      </w:pPr>
      <w:r>
        <w:rPr>
          <w:lang w:bidi="fa-IR"/>
        </w:rPr>
        <w:t>c\</w:t>
      </w:r>
      <w:proofErr w:type="spellStart"/>
      <w:proofErr w:type="gramStart"/>
      <w:r>
        <w:rPr>
          <w:lang w:bidi="fa-IR"/>
        </w:rPr>
        <w:t>c++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>gcc.exe build active file</w:t>
      </w:r>
    </w:p>
    <w:p w14:paraId="46FB0814" w14:textId="249EEFDD" w:rsidR="005D7639" w:rsidRDefault="00702D33" w:rsidP="00702D33">
      <w:pPr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>یک</w:t>
      </w:r>
      <w:r w:rsidR="004C3C5C">
        <w:rPr>
          <w:rFonts w:hint="cs"/>
          <w:rtl/>
          <w:lang w:bidi="fa-IR"/>
        </w:rPr>
        <w:t xml:space="preserve"> </w:t>
      </w:r>
      <w:r>
        <w:rPr>
          <w:lang w:bidi="fa-IR"/>
        </w:rPr>
        <w:t>break point</w:t>
      </w:r>
      <w:r w:rsidR="004C3C5C">
        <w:rPr>
          <w:rFonts w:hint="cs"/>
          <w:rtl/>
          <w:lang w:bidi="fa-IR"/>
        </w:rPr>
        <w:t xml:space="preserve"> میذاریم</w:t>
      </w:r>
      <w:r w:rsidR="005D7639">
        <w:rPr>
          <w:rFonts w:hint="cs"/>
          <w:rtl/>
          <w:lang w:bidi="fa-IR"/>
        </w:rPr>
        <w:t xml:space="preserve"> و  </w:t>
      </w:r>
      <w:r w:rsidR="004C3C5C">
        <w:rPr>
          <w:lang w:bidi="fa-IR"/>
        </w:rPr>
        <w:t>F5</w:t>
      </w:r>
      <w:r w:rsidR="005D7639">
        <w:rPr>
          <w:rFonts w:hint="cs"/>
          <w:rtl/>
          <w:lang w:bidi="fa-IR"/>
        </w:rPr>
        <w:t xml:space="preserve"> را میزنیم و </w:t>
      </w:r>
      <w:r w:rsidR="004C3C5C">
        <w:rPr>
          <w:lang w:bidi="fa-IR"/>
        </w:rPr>
        <w:t>C++ (GDB/LLDB)</w:t>
      </w:r>
      <w:r w:rsidR="005D7639">
        <w:rPr>
          <w:rFonts w:hint="cs"/>
          <w:rtl/>
          <w:lang w:bidi="fa-IR"/>
        </w:rPr>
        <w:t xml:space="preserve"> را انتخاب می کنیم و</w:t>
      </w:r>
      <w:r w:rsidR="004C3C5C">
        <w:rPr>
          <w:lang w:bidi="fa-IR"/>
        </w:rPr>
        <w:t xml:space="preserve">Gcc.exe – build and debug active file  </w:t>
      </w:r>
      <w:r w:rsidR="005D7639">
        <w:rPr>
          <w:rFonts w:hint="cs"/>
          <w:rtl/>
          <w:lang w:bidi="fa-IR"/>
        </w:rPr>
        <w:t xml:space="preserve"> را میزنیم </w:t>
      </w:r>
      <w:r>
        <w:rPr>
          <w:lang w:bidi="fa-IR"/>
        </w:rPr>
        <w:t>:</w:t>
      </w:r>
    </w:p>
    <w:p w14:paraId="2787D80F" w14:textId="0DB50DF8" w:rsidR="005D7639" w:rsidRDefault="005D7639" w:rsidP="004A39BC">
      <w:pPr>
        <w:pStyle w:val="cmd"/>
        <w:rPr>
          <w:lang w:bidi="fa-IR"/>
        </w:rPr>
      </w:pPr>
      <w:r>
        <w:rPr>
          <w:lang w:bidi="fa-IR"/>
        </w:rPr>
        <w:t>Break point</w:t>
      </w:r>
    </w:p>
    <w:p w14:paraId="75E58CAD" w14:textId="3C082B39" w:rsidR="005D7639" w:rsidRDefault="005D7639" w:rsidP="004A39BC">
      <w:pPr>
        <w:pStyle w:val="cmd"/>
        <w:rPr>
          <w:lang w:bidi="fa-IR"/>
        </w:rPr>
      </w:pPr>
      <w:r>
        <w:rPr>
          <w:lang w:bidi="fa-IR"/>
        </w:rPr>
        <w:t>F5</w:t>
      </w:r>
    </w:p>
    <w:p w14:paraId="206EF35D" w14:textId="3C4A9A45" w:rsidR="005D7639" w:rsidRDefault="005D7639" w:rsidP="004A39BC">
      <w:pPr>
        <w:pStyle w:val="cmd"/>
        <w:rPr>
          <w:lang w:bidi="fa-IR"/>
        </w:rPr>
      </w:pPr>
      <w:proofErr w:type="gramStart"/>
      <w:r>
        <w:rPr>
          <w:lang w:bidi="fa-IR"/>
        </w:rPr>
        <w:lastRenderedPageBreak/>
        <w:t>C++(</w:t>
      </w:r>
      <w:r w:rsidRPr="005D7639">
        <w:rPr>
          <w:lang w:bidi="fa-IR"/>
        </w:rPr>
        <w:t xml:space="preserve"> </w:t>
      </w:r>
      <w:r>
        <w:rPr>
          <w:lang w:bidi="fa-IR"/>
        </w:rPr>
        <w:t>GDB</w:t>
      </w:r>
      <w:proofErr w:type="gramEnd"/>
      <w:r>
        <w:rPr>
          <w:lang w:bidi="fa-IR"/>
        </w:rPr>
        <w:t>/LLDB)</w:t>
      </w:r>
    </w:p>
    <w:p w14:paraId="150D2AC7" w14:textId="1A992EAF" w:rsidR="005D7639" w:rsidRDefault="005D7639" w:rsidP="004A39BC">
      <w:pPr>
        <w:pStyle w:val="cmd"/>
        <w:rPr>
          <w:lang w:bidi="fa-IR"/>
        </w:rPr>
      </w:pPr>
      <w:r>
        <w:rPr>
          <w:lang w:bidi="fa-IR"/>
        </w:rPr>
        <w:t>Gcc.exe – build and debug active</w:t>
      </w:r>
    </w:p>
    <w:p w14:paraId="55CEDE1F" w14:textId="3E96B24F" w:rsidR="004C3C5C" w:rsidRDefault="005D7639" w:rsidP="004C3C5C">
      <w:pPr>
        <w:tabs>
          <w:tab w:val="left" w:pos="7632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این کار </w:t>
      </w:r>
      <w:r w:rsidR="004C3C5C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launch.json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در پوشه </w:t>
      </w:r>
      <w:r>
        <w:rPr>
          <w:lang w:bidi="fa-IR"/>
        </w:rPr>
        <w:t>.</w:t>
      </w:r>
      <w:proofErr w:type="spellStart"/>
      <w:r>
        <w:rPr>
          <w:lang w:bidi="fa-IR"/>
        </w:rPr>
        <w:t>vscode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درست میکن</w:t>
      </w:r>
      <w:r w:rsidR="00702D33">
        <w:rPr>
          <w:rFonts w:hint="cs"/>
          <w:rtl/>
          <w:lang w:bidi="fa-IR"/>
        </w:rPr>
        <w:t xml:space="preserve">د </w:t>
      </w:r>
      <w:r>
        <w:rPr>
          <w:rFonts w:hint="cs"/>
          <w:rtl/>
          <w:lang w:bidi="fa-IR"/>
        </w:rPr>
        <w:t>(</w:t>
      </w:r>
      <w:proofErr w:type="spellStart"/>
      <w:r>
        <w:rPr>
          <w:lang w:bidi="fa-IR"/>
        </w:rPr>
        <w:t>tasks.json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در هم</w:t>
      </w:r>
      <w:r w:rsidR="00702D33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ن جا درست میکن</w:t>
      </w:r>
      <w:r w:rsidR="00702D33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)</w:t>
      </w:r>
    </w:p>
    <w:p w14:paraId="43591679" w14:textId="09301F49" w:rsidR="004C3C5C" w:rsidRDefault="004C3C5C" w:rsidP="004C3C5C">
      <w:pPr>
        <w:tabs>
          <w:tab w:val="left" w:pos="7632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دیباگ کردن حتما باید فایل </w:t>
      </w:r>
      <w:r>
        <w:rPr>
          <w:lang w:bidi="fa-IR"/>
        </w:rPr>
        <w:t xml:space="preserve">exe , gdb.exe </w:t>
      </w:r>
      <w:r w:rsidR="005D7639">
        <w:rPr>
          <w:rFonts w:hint="cs"/>
          <w:rtl/>
          <w:lang w:bidi="fa-IR"/>
        </w:rPr>
        <w:t xml:space="preserve"> </w:t>
      </w:r>
      <w:r w:rsidR="00702D33">
        <w:rPr>
          <w:rFonts w:hint="cs"/>
          <w:rtl/>
          <w:lang w:bidi="fa-IR"/>
        </w:rPr>
        <w:t xml:space="preserve"> را </w:t>
      </w:r>
      <w:r>
        <w:rPr>
          <w:rFonts w:hint="cs"/>
          <w:rtl/>
          <w:lang w:bidi="fa-IR"/>
        </w:rPr>
        <w:t>داشته باشیم</w:t>
      </w:r>
      <w:r w:rsidR="00702D33">
        <w:rPr>
          <w:rFonts w:hint="cs"/>
          <w:rtl/>
          <w:lang w:bidi="fa-IR"/>
        </w:rPr>
        <w:t>.</w:t>
      </w:r>
    </w:p>
    <w:p w14:paraId="4A17F8D0" w14:textId="7139858D" w:rsidR="004C3C5C" w:rsidRDefault="00586A2E" w:rsidP="00912E45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تنظیمات </w:t>
      </w:r>
      <w:r w:rsidR="004C3C5C">
        <w:rPr>
          <w:rFonts w:hint="cs"/>
          <w:rtl/>
          <w:lang w:bidi="fa-IR"/>
        </w:rPr>
        <w:t xml:space="preserve">توی فایل </w:t>
      </w:r>
      <w:proofErr w:type="spellStart"/>
      <w:r w:rsidR="004C3C5C">
        <w:rPr>
          <w:lang w:bidi="fa-IR"/>
        </w:rPr>
        <w:t>launch.json</w:t>
      </w:r>
      <w:proofErr w:type="spellEnd"/>
    </w:p>
    <w:p w14:paraId="16FAFDDC" w14:textId="148A56CF" w:rsidR="004C3C5C" w:rsidRDefault="004C3C5C" w:rsidP="00586A2E">
      <w:pPr>
        <w:tabs>
          <w:tab w:val="left" w:pos="7632"/>
        </w:tabs>
        <w:rPr>
          <w:rtl/>
          <w:lang w:bidi="fa-IR"/>
        </w:rPr>
      </w:pPr>
      <w:r>
        <w:rPr>
          <w:rFonts w:hint="cs"/>
          <w:rtl/>
          <w:lang w:bidi="fa-IR"/>
        </w:rPr>
        <w:t>برای مشاهده خروجی کار میتونیم</w:t>
      </w:r>
      <w:r w:rsidR="00810EF8">
        <w:rPr>
          <w:rFonts w:hint="cs"/>
          <w:rtl/>
          <w:lang w:bidi="fa-IR"/>
        </w:rPr>
        <w:t xml:space="preserve"> در</w:t>
      </w:r>
      <w:r>
        <w:rPr>
          <w:rFonts w:hint="cs"/>
          <w:rtl/>
          <w:lang w:bidi="fa-IR"/>
        </w:rPr>
        <w:t xml:space="preserve">  </w:t>
      </w:r>
      <w:proofErr w:type="spellStart"/>
      <w:r>
        <w:rPr>
          <w:lang w:bidi="fa-IR"/>
        </w:rPr>
        <w:t>launch.json</w:t>
      </w:r>
      <w:proofErr w:type="spellEnd"/>
      <w:r w:rsidR="00586A2E">
        <w:rPr>
          <w:rFonts w:hint="cs"/>
          <w:rtl/>
          <w:lang w:bidi="fa-IR"/>
        </w:rPr>
        <w:t xml:space="preserve"> </w:t>
      </w:r>
      <w:r w:rsidR="00810EF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تغییراتی به وجود بیاریم</w:t>
      </w:r>
      <w:r w:rsidR="00586A2E">
        <w:rPr>
          <w:rFonts w:hint="cs"/>
          <w:rtl/>
          <w:lang w:bidi="fa-IR"/>
        </w:rPr>
        <w:t>:</w:t>
      </w:r>
    </w:p>
    <w:p w14:paraId="5EC672F3" w14:textId="77777777" w:rsidR="00586A2E" w:rsidRDefault="00586A2E" w:rsidP="00424C70">
      <w:pPr>
        <w:pStyle w:val="cmd"/>
        <w:rPr>
          <w:color w:val="5C5C5C"/>
        </w:rPr>
      </w:pPr>
      <w:r>
        <w:rPr>
          <w:rStyle w:val="string"/>
          <w:rFonts w:ascii="&amp;quot" w:eastAsiaTheme="majorEastAsia" w:hAnsi="&amp;quot"/>
          <w:color w:val="0000FF"/>
        </w:rPr>
        <w:t>"</w:t>
      </w:r>
      <w:proofErr w:type="spellStart"/>
      <w:r>
        <w:rPr>
          <w:rStyle w:val="string"/>
          <w:rFonts w:ascii="&amp;quot" w:eastAsiaTheme="majorEastAsia" w:hAnsi="&amp;quot"/>
          <w:color w:val="0000FF"/>
        </w:rPr>
        <w:t>externalConsole</w:t>
      </w:r>
      <w:proofErr w:type="spellEnd"/>
      <w:r>
        <w:rPr>
          <w:rStyle w:val="string"/>
          <w:rFonts w:ascii="&amp;quot" w:eastAsiaTheme="majorEastAsia" w:hAnsi="&amp;quot"/>
          <w:color w:val="0000FF"/>
        </w:rPr>
        <w:t>"</w:t>
      </w:r>
      <w:r>
        <w:rPr>
          <w:color w:val="000000"/>
        </w:rPr>
        <w:t>: </w:t>
      </w:r>
      <w:r>
        <w:rPr>
          <w:rStyle w:val="keyword"/>
          <w:rFonts w:ascii="&amp;quot" w:eastAsiaTheme="majorEastAsia" w:hAnsi="&amp;quot"/>
          <w:b w:val="0"/>
          <w:bCs w:val="0"/>
          <w:color w:val="006699"/>
        </w:rPr>
        <w:t>false</w:t>
      </w:r>
      <w:r>
        <w:rPr>
          <w:color w:val="000000"/>
        </w:rPr>
        <w:t>,  </w:t>
      </w:r>
    </w:p>
    <w:p w14:paraId="760113B9" w14:textId="26A86B8F" w:rsidR="005372F8" w:rsidRDefault="00586A2E" w:rsidP="009E5D04">
      <w:pPr>
        <w:tabs>
          <w:tab w:val="left" w:pos="7632"/>
        </w:tabs>
        <w:rPr>
          <w:rtl/>
          <w:lang w:bidi="fa-IR"/>
        </w:rPr>
      </w:pPr>
      <w:r>
        <w:rPr>
          <w:rFonts w:hint="cs"/>
          <w:rtl/>
          <w:lang w:bidi="fa-IR"/>
        </w:rPr>
        <w:t>این کار</w:t>
      </w:r>
      <w:r w:rsidR="004C3C5C">
        <w:rPr>
          <w:rFonts w:hint="cs"/>
          <w:rtl/>
          <w:lang w:bidi="fa-IR"/>
        </w:rPr>
        <w:t xml:space="preserve"> ترمینال جدا</w:t>
      </w:r>
      <w:r w:rsidR="00810EF8">
        <w:rPr>
          <w:rFonts w:hint="cs"/>
          <w:rtl/>
          <w:lang w:bidi="fa-IR"/>
        </w:rPr>
        <w:t>یی را</w:t>
      </w:r>
      <w:r w:rsidR="004C3C5C">
        <w:rPr>
          <w:rFonts w:hint="cs"/>
          <w:rtl/>
          <w:lang w:bidi="fa-IR"/>
        </w:rPr>
        <w:t xml:space="preserve"> درست میکن</w:t>
      </w:r>
      <w:r w:rsidR="00810EF8">
        <w:rPr>
          <w:rFonts w:hint="cs"/>
          <w:rtl/>
          <w:lang w:bidi="fa-IR"/>
        </w:rPr>
        <w:t xml:space="preserve">د </w:t>
      </w:r>
      <w:r>
        <w:rPr>
          <w:rFonts w:hint="cs"/>
          <w:rtl/>
          <w:lang w:bidi="fa-IR"/>
        </w:rPr>
        <w:t>تا بتو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نیم خروجی کار ر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ببینیم .</w:t>
      </w:r>
    </w:p>
    <w:p w14:paraId="4E265FD9" w14:textId="0528831F" w:rsidR="00912E45" w:rsidRDefault="00912E45" w:rsidP="00912E45">
      <w:pPr>
        <w:pStyle w:val="Heading3"/>
        <w:rPr>
          <w:lang w:bidi="fa-IR"/>
        </w:rPr>
      </w:pPr>
      <w:r>
        <w:rPr>
          <w:rFonts w:hint="cs"/>
          <w:rtl/>
          <w:lang w:bidi="fa-IR"/>
        </w:rPr>
        <w:t xml:space="preserve">دیباگ کردن در </w:t>
      </w:r>
      <w:proofErr w:type="spellStart"/>
      <w:r>
        <w:rPr>
          <w:lang w:bidi="fa-IR"/>
        </w:rPr>
        <w:t>cmd</w:t>
      </w:r>
      <w:proofErr w:type="spellEnd"/>
    </w:p>
    <w:p w14:paraId="10F14140" w14:textId="2970241E" w:rsidR="00912E45" w:rsidRDefault="00912E45" w:rsidP="00912E45">
      <w:pPr>
        <w:tabs>
          <w:tab w:val="left" w:pos="7632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دیباگر </w:t>
      </w:r>
      <w:r>
        <w:rPr>
          <w:lang w:bidi="fa-IR"/>
        </w:rPr>
        <w:t>GDB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lang w:bidi="fa-IR"/>
        </w:rPr>
        <w:t>cmd</w:t>
      </w:r>
      <w:proofErr w:type="spellEnd"/>
      <w:r>
        <w:rPr>
          <w:rFonts w:hint="cs"/>
          <w:rtl/>
          <w:lang w:bidi="fa-IR"/>
        </w:rPr>
        <w:t xml:space="preserve"> اجرا میشود و کار با آن کمی سخت است ولی کار دیباگ را انجام میدهد، برای استفاده از آن مانند زیر عمل می کنیم </w:t>
      </w:r>
    </w:p>
    <w:p w14:paraId="1260F750" w14:textId="77777777" w:rsidR="00912E45" w:rsidRDefault="00912E45" w:rsidP="00912E45">
      <w:pPr>
        <w:pStyle w:val="cmd"/>
        <w:rPr>
          <w:lang w:bidi="fa-IR"/>
        </w:rPr>
      </w:pPr>
      <w:r>
        <w:rPr>
          <w:lang w:bidi="fa-IR"/>
        </w:rPr>
        <w:t>C:\git\FC99001\class\s20&gt;gdb s20_main.exe</w:t>
      </w:r>
    </w:p>
    <w:p w14:paraId="2CFC8158" w14:textId="77777777" w:rsidR="00912E45" w:rsidRDefault="00912E45" w:rsidP="00912E45">
      <w:pPr>
        <w:rPr>
          <w:lang w:bidi="fa-IR"/>
        </w:rPr>
      </w:pPr>
      <w:r>
        <w:rPr>
          <w:rFonts w:hint="cs"/>
          <w:rtl/>
          <w:lang w:bidi="fa-IR"/>
        </w:rPr>
        <w:t>اگر در مسیر قرارش داده باشیم :</w:t>
      </w:r>
    </w:p>
    <w:p w14:paraId="6DFAD92B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(</w:t>
      </w:r>
      <w:proofErr w:type="spellStart"/>
      <w:r w:rsidRPr="00586A2E">
        <w:rPr>
          <w:lang w:bidi="fa-IR"/>
        </w:rPr>
        <w:t>gdb</w:t>
      </w:r>
      <w:proofErr w:type="spellEnd"/>
      <w:r w:rsidRPr="00586A2E">
        <w:rPr>
          <w:lang w:bidi="fa-IR"/>
        </w:rPr>
        <w:t>) help</w:t>
      </w:r>
    </w:p>
    <w:p w14:paraId="4B6A3C68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List of classes of commands:</w:t>
      </w:r>
    </w:p>
    <w:p w14:paraId="459C504D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 xml:space="preserve">aliases -- </w:t>
      </w:r>
      <w:proofErr w:type="spellStart"/>
      <w:r w:rsidRPr="00586A2E">
        <w:rPr>
          <w:lang w:bidi="fa-IR"/>
        </w:rPr>
        <w:t>Aliases</w:t>
      </w:r>
      <w:proofErr w:type="spellEnd"/>
      <w:r w:rsidRPr="00586A2E">
        <w:rPr>
          <w:lang w:bidi="fa-IR"/>
        </w:rPr>
        <w:t xml:space="preserve"> of other commands</w:t>
      </w:r>
    </w:p>
    <w:p w14:paraId="18C170BE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breakpoints -- Making program stop at certain points</w:t>
      </w:r>
    </w:p>
    <w:p w14:paraId="500EE989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data -- Examining data</w:t>
      </w:r>
    </w:p>
    <w:p w14:paraId="672215AB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files -- Specifying and examining files</w:t>
      </w:r>
    </w:p>
    <w:p w14:paraId="21A6265A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internals -- Maintenance commands</w:t>
      </w:r>
    </w:p>
    <w:p w14:paraId="7E1A0D61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 xml:space="preserve">obscure -- </w:t>
      </w:r>
      <w:proofErr w:type="spellStart"/>
      <w:r w:rsidRPr="00586A2E">
        <w:rPr>
          <w:lang w:bidi="fa-IR"/>
        </w:rPr>
        <w:t>Obscure</w:t>
      </w:r>
      <w:proofErr w:type="spellEnd"/>
      <w:r w:rsidRPr="00586A2E">
        <w:rPr>
          <w:lang w:bidi="fa-IR"/>
        </w:rPr>
        <w:t xml:space="preserve"> features</w:t>
      </w:r>
    </w:p>
    <w:p w14:paraId="48803567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 xml:space="preserve">running -- </w:t>
      </w:r>
      <w:proofErr w:type="spellStart"/>
      <w:r w:rsidRPr="00586A2E">
        <w:rPr>
          <w:lang w:bidi="fa-IR"/>
        </w:rPr>
        <w:t>Running</w:t>
      </w:r>
      <w:proofErr w:type="spellEnd"/>
      <w:r w:rsidRPr="00586A2E">
        <w:rPr>
          <w:lang w:bidi="fa-IR"/>
        </w:rPr>
        <w:t xml:space="preserve"> the program</w:t>
      </w:r>
    </w:p>
    <w:p w14:paraId="798D914C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>stack -- Examining the stack</w:t>
      </w:r>
    </w:p>
    <w:p w14:paraId="470C0B7E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 xml:space="preserve">status -- </w:t>
      </w:r>
      <w:proofErr w:type="spellStart"/>
      <w:r w:rsidRPr="00586A2E">
        <w:rPr>
          <w:lang w:bidi="fa-IR"/>
        </w:rPr>
        <w:t>Status</w:t>
      </w:r>
      <w:proofErr w:type="spellEnd"/>
      <w:r w:rsidRPr="00586A2E">
        <w:rPr>
          <w:lang w:bidi="fa-IR"/>
        </w:rPr>
        <w:t xml:space="preserve"> inquiries</w:t>
      </w:r>
    </w:p>
    <w:p w14:paraId="3421B66B" w14:textId="77777777" w:rsidR="00912E45" w:rsidRPr="00586A2E" w:rsidRDefault="00912E45" w:rsidP="00912E45">
      <w:pPr>
        <w:pStyle w:val="cmd"/>
        <w:rPr>
          <w:lang w:bidi="fa-IR"/>
        </w:rPr>
      </w:pPr>
      <w:r w:rsidRPr="00586A2E">
        <w:rPr>
          <w:lang w:bidi="fa-IR"/>
        </w:rPr>
        <w:t xml:space="preserve">support -- </w:t>
      </w:r>
      <w:proofErr w:type="spellStart"/>
      <w:r w:rsidRPr="00586A2E">
        <w:rPr>
          <w:lang w:bidi="fa-IR"/>
        </w:rPr>
        <w:t>Support</w:t>
      </w:r>
      <w:proofErr w:type="spellEnd"/>
      <w:r w:rsidRPr="00586A2E">
        <w:rPr>
          <w:lang w:bidi="fa-IR"/>
        </w:rPr>
        <w:t xml:space="preserve"> facilities</w:t>
      </w:r>
    </w:p>
    <w:p w14:paraId="0C5FF1F4" w14:textId="77777777" w:rsidR="00912E45" w:rsidRPr="00586A2E" w:rsidRDefault="00912E45" w:rsidP="00912E45">
      <w:pPr>
        <w:pStyle w:val="cmd"/>
        <w:rPr>
          <w:lang w:bidi="fa-IR"/>
        </w:rPr>
      </w:pPr>
      <w:proofErr w:type="spellStart"/>
      <w:r w:rsidRPr="00586A2E">
        <w:rPr>
          <w:lang w:bidi="fa-IR"/>
        </w:rPr>
        <w:t>tracepoints</w:t>
      </w:r>
      <w:proofErr w:type="spellEnd"/>
      <w:r w:rsidRPr="00586A2E">
        <w:rPr>
          <w:lang w:bidi="fa-IR"/>
        </w:rPr>
        <w:t xml:space="preserve"> -- Tracing of program execution without stopping the program</w:t>
      </w:r>
    </w:p>
    <w:p w14:paraId="57D1D144" w14:textId="77777777" w:rsidR="00912E45" w:rsidRDefault="00912E45" w:rsidP="00912E45">
      <w:pPr>
        <w:pStyle w:val="cmd"/>
      </w:pPr>
      <w:r w:rsidRPr="00586A2E">
        <w:rPr>
          <w:lang w:bidi="fa-IR"/>
        </w:rPr>
        <w:t xml:space="preserve">user-defined -- </w:t>
      </w:r>
      <w:proofErr w:type="spellStart"/>
      <w:r w:rsidRPr="00586A2E">
        <w:rPr>
          <w:lang w:bidi="fa-IR"/>
        </w:rPr>
        <w:t>User-defined</w:t>
      </w:r>
      <w:proofErr w:type="spellEnd"/>
      <w:r w:rsidRPr="00586A2E">
        <w:rPr>
          <w:lang w:bidi="fa-IR"/>
        </w:rPr>
        <w:t xml:space="preserve"> commands</w:t>
      </w:r>
    </w:p>
    <w:p w14:paraId="26331675" w14:textId="77777777" w:rsidR="00912E45" w:rsidRPr="00CA1B46" w:rsidRDefault="00912E45" w:rsidP="009E5D04">
      <w:pPr>
        <w:tabs>
          <w:tab w:val="left" w:pos="7632"/>
        </w:tabs>
        <w:rPr>
          <w:rtl/>
          <w:lang w:bidi="fa-IR"/>
        </w:rPr>
      </w:pPr>
    </w:p>
    <w:p w14:paraId="2EB3ED3F" w14:textId="03F301AA" w:rsidR="0007483D" w:rsidRDefault="00DF73A7" w:rsidP="0007483D">
      <w:pPr>
        <w:pStyle w:val="Heading1"/>
      </w:pPr>
      <w:r>
        <w:rPr>
          <w:rFonts w:hint="cs"/>
          <w:rtl/>
        </w:rPr>
        <w:lastRenderedPageBreak/>
        <w:t>ایجاد تابع و گرفتن خروجی</w:t>
      </w:r>
    </w:p>
    <w:p w14:paraId="11A1C3AD" w14:textId="0A9DE721" w:rsidR="0007483D" w:rsidRDefault="0007483D" w:rsidP="009E5D0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برای نوشتن و خوندن در صفحه نمایش</w:t>
      </w:r>
      <w:r>
        <w:rPr>
          <w:lang w:bidi="fa-IR"/>
        </w:rPr>
        <w:t xml:space="preserve"> :</w:t>
      </w:r>
    </w:p>
    <w:p w14:paraId="66B8A524" w14:textId="2F962211" w:rsidR="00505BB1" w:rsidRPr="00505BB1" w:rsidRDefault="00505BB1" w:rsidP="00505BB1">
      <w:pPr>
        <w:rPr>
          <w:rtl/>
          <w:lang w:bidi="fa-IR"/>
        </w:rPr>
      </w:pPr>
      <w:r w:rsidRPr="009E5D04">
        <w:rPr>
          <w:rFonts w:hint="cs"/>
          <w:rtl/>
        </w:rPr>
        <w:t>ما</w:t>
      </w:r>
      <w:r>
        <w:rPr>
          <w:rFonts w:hint="cs"/>
          <w:rtl/>
          <w:lang w:bidi="fa-IR"/>
        </w:rPr>
        <w:t xml:space="preserve"> میتو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نبم کتاب</w:t>
      </w:r>
      <w:r w:rsidR="00810EF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خ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نه رو </w:t>
      </w:r>
      <w:r w:rsidR="00810EF8">
        <w:rPr>
          <w:lang w:bidi="fa-IR"/>
        </w:rPr>
        <w:t>import</w:t>
      </w:r>
      <w:r>
        <w:rPr>
          <w:rFonts w:hint="cs"/>
          <w:rtl/>
          <w:lang w:bidi="fa-IR"/>
        </w:rPr>
        <w:t xml:space="preserve"> کنیم :</w:t>
      </w:r>
    </w:p>
    <w:p w14:paraId="0768138C" w14:textId="2BB07CE6" w:rsidR="0007483D" w:rsidRPr="0007483D" w:rsidRDefault="0007483D" w:rsidP="0007483D">
      <w:pPr>
        <w:pStyle w:val="Code"/>
        <w:rPr>
          <w:color w:val="5C5C5C"/>
          <w:rtl/>
        </w:rPr>
      </w:pPr>
      <w:r>
        <w:rPr>
          <w:rStyle w:val="preprocessor"/>
          <w:rFonts w:ascii="&amp;quot" w:eastAsiaTheme="majorEastAsia" w:hAnsi="&amp;quot"/>
          <w:color w:val="808080"/>
        </w:rPr>
        <w:t>#include&lt;stdio.h&gt;</w:t>
      </w:r>
      <w:r>
        <w:rPr>
          <w:color w:val="000000"/>
        </w:rPr>
        <w:t>  </w:t>
      </w:r>
    </w:p>
    <w:p w14:paraId="42B72F81" w14:textId="68644BAD" w:rsidR="00424C70" w:rsidRDefault="00424C70" w:rsidP="00424C70">
      <w:pPr>
        <w:pStyle w:val="Picture"/>
      </w:pPr>
      <w:r>
        <w:rPr>
          <w:rFonts w:hint="cs"/>
          <w:rtl/>
        </w:rPr>
        <w:t xml:space="preserve">شکل 2 - </w:t>
      </w:r>
      <w:r>
        <w:t>include</w:t>
      </w:r>
    </w:p>
    <w:p w14:paraId="0C57243A" w14:textId="6F8325C1" w:rsidR="0007483D" w:rsidRDefault="009E5D04" w:rsidP="009E5D04">
      <w:pPr>
        <w:rPr>
          <w:rtl/>
          <w:lang w:bidi="fa-IR"/>
        </w:rPr>
      </w:pPr>
      <w:r>
        <w:rPr>
          <w:rFonts w:hint="cs"/>
          <w:rtl/>
          <w:lang w:bidi="fa-IR"/>
        </w:rPr>
        <w:t>برای هر کاری کتاب</w:t>
      </w:r>
      <w:r w:rsidR="00810EF8">
        <w:rPr>
          <w:lang w:bidi="fa-IR"/>
        </w:rPr>
        <w:t xml:space="preserve"> </w:t>
      </w:r>
      <w:r>
        <w:rPr>
          <w:rFonts w:hint="cs"/>
          <w:rtl/>
          <w:lang w:bidi="fa-IR"/>
        </w:rPr>
        <w:t>خ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نه خاصی </w:t>
      </w:r>
      <w:r w:rsidR="00810EF8">
        <w:rPr>
          <w:rFonts w:hint="cs"/>
          <w:rtl/>
          <w:lang w:bidi="fa-IR"/>
        </w:rPr>
        <w:t>را</w:t>
      </w:r>
      <w:r>
        <w:rPr>
          <w:rFonts w:hint="cs"/>
          <w:rtl/>
          <w:lang w:bidi="fa-IR"/>
        </w:rPr>
        <w:t xml:space="preserve"> باید 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 xml:space="preserve"> کنیم</w:t>
      </w:r>
    </w:p>
    <w:p w14:paraId="58E9513C" w14:textId="28380782" w:rsidR="009E5D04" w:rsidRDefault="009E5D04" w:rsidP="009E5D04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main</w:t>
      </w:r>
    </w:p>
    <w:p w14:paraId="3EC29749" w14:textId="2E9B8CC8" w:rsidR="0007483D" w:rsidRDefault="0007483D" w:rsidP="0007483D">
      <w:pPr>
        <w:pStyle w:val="ListParagraph"/>
        <w:numPr>
          <w:ilvl w:val="0"/>
          <w:numId w:val="10"/>
        </w:numPr>
        <w:tabs>
          <w:tab w:val="left" w:pos="7632"/>
        </w:tabs>
        <w:rPr>
          <w:lang w:bidi="fa-IR"/>
        </w:rPr>
      </w:pPr>
      <w:r>
        <w:rPr>
          <w:rFonts w:hint="cs"/>
          <w:rtl/>
          <w:lang w:bidi="fa-IR"/>
        </w:rPr>
        <w:t>همیشه باید فانکشن</w:t>
      </w:r>
      <w:r w:rsidR="00810EF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به نام </w:t>
      </w:r>
      <w:r>
        <w:rPr>
          <w:lang w:bidi="fa-IR"/>
        </w:rPr>
        <w:t xml:space="preserve">main </w:t>
      </w:r>
      <w:r>
        <w:rPr>
          <w:rFonts w:hint="cs"/>
          <w:rtl/>
          <w:lang w:bidi="fa-IR"/>
        </w:rPr>
        <w:t xml:space="preserve"> داشته باشیم: (فعلا داخل پرانتز ر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</w:t>
      </w:r>
      <w:r w:rsidR="00810EF8">
        <w:rPr>
          <w:rFonts w:hint="cs"/>
          <w:rtl/>
          <w:lang w:bidi="fa-IR"/>
        </w:rPr>
        <w:t>میگذریم</w:t>
      </w:r>
      <w:r>
        <w:rPr>
          <w:rFonts w:hint="cs"/>
          <w:rtl/>
          <w:lang w:bidi="fa-IR"/>
        </w:rPr>
        <w:t>)</w:t>
      </w:r>
    </w:p>
    <w:p w14:paraId="1EF332B6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int </w:t>
      </w:r>
      <w:proofErr w:type="gramStart"/>
      <w:r w:rsidRPr="0007483D">
        <w:t>main(</w:t>
      </w:r>
      <w:proofErr w:type="gramEnd"/>
      <w:r w:rsidRPr="0007483D">
        <w:t>int </w:t>
      </w:r>
      <w:proofErr w:type="spellStart"/>
      <w:r w:rsidRPr="0007483D">
        <w:t>argc</w:t>
      </w:r>
      <w:proofErr w:type="spellEnd"/>
      <w:r w:rsidRPr="0007483D">
        <w:t>, char </w:t>
      </w:r>
      <w:r w:rsidRPr="0007483D">
        <w:rPr>
          <w:color w:val="006699"/>
        </w:rPr>
        <w:t>const</w:t>
      </w:r>
      <w:r w:rsidRPr="0007483D">
        <w:t> *</w:t>
      </w:r>
      <w:proofErr w:type="spellStart"/>
      <w:r w:rsidRPr="0007483D">
        <w:t>argv</w:t>
      </w:r>
      <w:proofErr w:type="spellEnd"/>
      <w:r w:rsidRPr="0007483D">
        <w:t>[])  </w:t>
      </w:r>
    </w:p>
    <w:p w14:paraId="72ED2D68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{  </w:t>
      </w:r>
    </w:p>
    <w:p w14:paraId="0FF3DEF4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    </w:t>
      </w:r>
      <w:r w:rsidRPr="0007483D">
        <w:rPr>
          <w:color w:val="008200"/>
        </w:rPr>
        <w:t>/* code */</w:t>
      </w:r>
      <w:r w:rsidRPr="0007483D">
        <w:t>  </w:t>
      </w:r>
    </w:p>
    <w:p w14:paraId="19BCE6F9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    </w:t>
      </w:r>
      <w:r w:rsidRPr="0007483D">
        <w:rPr>
          <w:color w:val="006699"/>
        </w:rPr>
        <w:t>return</w:t>
      </w:r>
      <w:r w:rsidRPr="0007483D">
        <w:t> 0;  </w:t>
      </w:r>
    </w:p>
    <w:p w14:paraId="484A0EF7" w14:textId="301FAE6E" w:rsidR="0007483D" w:rsidRPr="0007483D" w:rsidRDefault="0007483D" w:rsidP="0007483D">
      <w:pPr>
        <w:pStyle w:val="Code"/>
        <w:rPr>
          <w:color w:val="5C5C5C"/>
          <w:rtl/>
        </w:rPr>
      </w:pPr>
      <w:r w:rsidRPr="0007483D">
        <w:t>}</w:t>
      </w:r>
    </w:p>
    <w:p w14:paraId="7C24FFB4" w14:textId="1651AE24" w:rsidR="00424C70" w:rsidRDefault="00424C70" w:rsidP="00424C70">
      <w:pPr>
        <w:pStyle w:val="Picture"/>
      </w:pPr>
      <w:r>
        <w:rPr>
          <w:rFonts w:hint="cs"/>
          <w:rtl/>
        </w:rPr>
        <w:t xml:space="preserve">شکل 3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تابع </w:t>
      </w:r>
      <w:r>
        <w:t>main</w:t>
      </w:r>
    </w:p>
    <w:p w14:paraId="57161223" w14:textId="633403F9" w:rsidR="0007483D" w:rsidRDefault="0007483D" w:rsidP="0007483D">
      <w:pPr>
        <w:rPr>
          <w:lang w:bidi="fa-IR"/>
        </w:rPr>
      </w:pPr>
      <w:r>
        <w:rPr>
          <w:rFonts w:hint="cs"/>
          <w:rtl/>
          <w:lang w:bidi="fa-IR"/>
        </w:rPr>
        <w:t>اگه نخوا</w:t>
      </w:r>
      <w:r w:rsidR="00810EF8">
        <w:rPr>
          <w:rFonts w:hint="cs"/>
          <w:rtl/>
          <w:lang w:bidi="fa-IR"/>
        </w:rPr>
        <w:t>هی</w:t>
      </w:r>
      <w:r>
        <w:rPr>
          <w:rFonts w:hint="cs"/>
          <w:rtl/>
          <w:lang w:bidi="fa-IR"/>
        </w:rPr>
        <w:t>م چیزی ر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ریترن کنیم </w:t>
      </w:r>
      <w:r>
        <w:rPr>
          <w:lang w:bidi="fa-IR"/>
        </w:rPr>
        <w:t>void</w:t>
      </w:r>
      <w:r>
        <w:rPr>
          <w:rFonts w:hint="cs"/>
          <w:rtl/>
          <w:lang w:bidi="fa-IR"/>
        </w:rPr>
        <w:t xml:space="preserve">  می</w:t>
      </w:r>
      <w:r w:rsidR="00810EF8">
        <w:rPr>
          <w:rFonts w:hint="cs"/>
          <w:rtl/>
          <w:lang w:bidi="fa-IR"/>
        </w:rPr>
        <w:t>گ</w:t>
      </w:r>
      <w:r>
        <w:rPr>
          <w:rFonts w:hint="cs"/>
          <w:rtl/>
          <w:lang w:bidi="fa-IR"/>
        </w:rPr>
        <w:t xml:space="preserve">ذاریم </w:t>
      </w:r>
    </w:p>
    <w:p w14:paraId="6C1363AA" w14:textId="1F5A3C19" w:rsidR="009E5D04" w:rsidRDefault="009E5D04" w:rsidP="009E5D0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نوشتن توابع مورد نظر</w:t>
      </w:r>
    </w:p>
    <w:p w14:paraId="52C89466" w14:textId="5D89409F" w:rsidR="0007483D" w:rsidRDefault="0007483D" w:rsidP="0007483D">
      <w:pPr>
        <w:pStyle w:val="ListParagraph"/>
        <w:numPr>
          <w:ilvl w:val="0"/>
          <w:numId w:val="10"/>
        </w:numPr>
        <w:tabs>
          <w:tab w:val="left" w:pos="7632"/>
        </w:tabs>
        <w:rPr>
          <w:lang w:bidi="fa-IR"/>
        </w:rPr>
      </w:pPr>
      <w:r>
        <w:rPr>
          <w:rFonts w:hint="cs"/>
          <w:rtl/>
          <w:lang w:bidi="fa-IR"/>
        </w:rPr>
        <w:t>تابع هایی ک</w:t>
      </w:r>
      <w:r w:rsidR="00810EF8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میزنیم:</w:t>
      </w:r>
    </w:p>
    <w:p w14:paraId="2294EED4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int </w:t>
      </w:r>
      <w:proofErr w:type="gramStart"/>
      <w:r w:rsidRPr="0007483D">
        <w:t>sum(</w:t>
      </w:r>
      <w:proofErr w:type="gramEnd"/>
      <w:r w:rsidRPr="0007483D">
        <w:t>int a, int b)  </w:t>
      </w:r>
    </w:p>
    <w:p w14:paraId="469B0EDC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{  </w:t>
      </w:r>
    </w:p>
    <w:p w14:paraId="4595F194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    </w:t>
      </w:r>
      <w:r w:rsidRPr="0007483D">
        <w:rPr>
          <w:color w:val="006699"/>
        </w:rPr>
        <w:t>return</w:t>
      </w:r>
      <w:r w:rsidRPr="0007483D">
        <w:t> a + b;  </w:t>
      </w:r>
    </w:p>
    <w:p w14:paraId="24618492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}  </w:t>
      </w:r>
    </w:p>
    <w:p w14:paraId="4C27ABA8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rPr>
          <w:color w:val="006699"/>
        </w:rPr>
        <w:t>void</w:t>
      </w:r>
      <w:r w:rsidRPr="0007483D">
        <w:t> </w:t>
      </w:r>
      <w:proofErr w:type="gramStart"/>
      <w:r w:rsidRPr="0007483D">
        <w:t>main(</w:t>
      </w:r>
      <w:proofErr w:type="gramEnd"/>
      <w:r w:rsidRPr="0007483D">
        <w:t>int </w:t>
      </w:r>
      <w:proofErr w:type="spellStart"/>
      <w:r w:rsidRPr="0007483D">
        <w:t>argc</w:t>
      </w:r>
      <w:proofErr w:type="spellEnd"/>
      <w:r w:rsidRPr="0007483D">
        <w:t>, char </w:t>
      </w:r>
      <w:r w:rsidRPr="0007483D">
        <w:rPr>
          <w:color w:val="006699"/>
        </w:rPr>
        <w:t>const</w:t>
      </w:r>
      <w:r w:rsidRPr="0007483D">
        <w:t> *</w:t>
      </w:r>
      <w:proofErr w:type="spellStart"/>
      <w:r w:rsidRPr="0007483D">
        <w:t>argv</w:t>
      </w:r>
      <w:proofErr w:type="spellEnd"/>
      <w:r w:rsidRPr="0007483D">
        <w:t>[])  </w:t>
      </w:r>
    </w:p>
    <w:p w14:paraId="28F124F9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{  </w:t>
      </w:r>
    </w:p>
    <w:p w14:paraId="46242F3C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    Int c;  </w:t>
      </w:r>
    </w:p>
    <w:p w14:paraId="7534F546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    C = </w:t>
      </w:r>
      <w:proofErr w:type="gramStart"/>
      <w:r w:rsidRPr="0007483D">
        <w:t>sum(</w:t>
      </w:r>
      <w:proofErr w:type="gramEnd"/>
      <w:r w:rsidRPr="0007483D">
        <w:t>5, 10);  </w:t>
      </w:r>
    </w:p>
    <w:p w14:paraId="0BB26E87" w14:textId="77777777" w:rsidR="0007483D" w:rsidRPr="0007483D" w:rsidRDefault="0007483D" w:rsidP="0007483D">
      <w:pPr>
        <w:pStyle w:val="Code"/>
        <w:rPr>
          <w:color w:val="5C5C5C"/>
        </w:rPr>
      </w:pPr>
      <w:r w:rsidRPr="0007483D">
        <w:t>    </w:t>
      </w:r>
      <w:proofErr w:type="spellStart"/>
      <w:r w:rsidRPr="0007483D">
        <w:t>Printf</w:t>
      </w:r>
      <w:proofErr w:type="spellEnd"/>
      <w:r w:rsidRPr="0007483D">
        <w:t>(“%</w:t>
      </w:r>
      <w:proofErr w:type="spellStart"/>
      <w:r w:rsidRPr="0007483D">
        <w:t>d</w:t>
      </w:r>
      <w:proofErr w:type="gramStart"/>
      <w:r w:rsidRPr="0007483D">
        <w:t>”,c</w:t>
      </w:r>
      <w:proofErr w:type="spellEnd"/>
      <w:proofErr w:type="gramEnd"/>
      <w:r w:rsidRPr="0007483D">
        <w:t>);  </w:t>
      </w:r>
    </w:p>
    <w:p w14:paraId="21A48042" w14:textId="094E65A7" w:rsidR="00932C74" w:rsidRPr="0007483D" w:rsidRDefault="0007483D" w:rsidP="0007483D">
      <w:pPr>
        <w:pStyle w:val="Code"/>
        <w:rPr>
          <w:color w:val="5C5C5C"/>
        </w:rPr>
      </w:pPr>
      <w:r w:rsidRPr="0007483D">
        <w:t>}</w:t>
      </w:r>
    </w:p>
    <w:p w14:paraId="6ED2ACE8" w14:textId="038EFB6B" w:rsidR="0007483D" w:rsidRPr="00424C70" w:rsidRDefault="00424C70" w:rsidP="00424C70">
      <w:pPr>
        <w:pStyle w:val="Picture"/>
        <w:rPr>
          <w:szCs w:val="18"/>
        </w:rPr>
      </w:pPr>
      <w:r>
        <w:rPr>
          <w:rFonts w:hint="cs"/>
          <w:szCs w:val="18"/>
          <w:rtl/>
        </w:rPr>
        <w:t xml:space="preserve">شکل 4 </w:t>
      </w:r>
      <w:r>
        <w:rPr>
          <w:rFonts w:ascii="Arial" w:hAnsi="Arial" w:cs="Arial" w:hint="cs"/>
          <w:szCs w:val="18"/>
          <w:rtl/>
        </w:rPr>
        <w:t>–</w:t>
      </w:r>
      <w:r>
        <w:rPr>
          <w:rFonts w:hint="cs"/>
          <w:szCs w:val="18"/>
          <w:rtl/>
        </w:rPr>
        <w:t xml:space="preserve"> تابع </w:t>
      </w:r>
      <w:r>
        <w:rPr>
          <w:szCs w:val="18"/>
        </w:rPr>
        <w:t>sum</w:t>
      </w:r>
    </w:p>
    <w:p w14:paraId="1EB19763" w14:textId="72D92527" w:rsidR="0007483D" w:rsidRDefault="0007483D" w:rsidP="0007483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اگه نوع تابع </w:t>
      </w:r>
      <w:r>
        <w:rPr>
          <w:lang w:bidi="fa-IR"/>
        </w:rPr>
        <w:t xml:space="preserve">void </w:t>
      </w:r>
      <w:r>
        <w:rPr>
          <w:rFonts w:hint="cs"/>
          <w:rtl/>
          <w:lang w:bidi="fa-IR"/>
        </w:rPr>
        <w:t xml:space="preserve"> و چیز</w:t>
      </w:r>
      <w:r w:rsidR="00810EF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اخرش پرینت می</w:t>
      </w:r>
      <w:r w:rsidR="00810EF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کرد در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فقط تابع ر</w:t>
      </w:r>
      <w:r w:rsidR="00810EF8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صدا بزنیم کافی</w:t>
      </w:r>
      <w:r w:rsidR="00810EF8">
        <w:rPr>
          <w:rFonts w:hint="cs"/>
          <w:rtl/>
          <w:lang w:bidi="fa-IR"/>
        </w:rPr>
        <w:t>ست .</w:t>
      </w:r>
    </w:p>
    <w:p w14:paraId="3A74457D" w14:textId="26A8A2A0" w:rsidR="0007483D" w:rsidRDefault="004F0B6A" w:rsidP="009E5D04">
      <w:pPr>
        <w:pStyle w:val="Heading3"/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</w:t>
      </w:r>
      <w:r w:rsidR="009E5D04">
        <w:rPr>
          <w:rFonts w:hint="cs"/>
          <w:rtl/>
          <w:lang w:bidi="fa-IR"/>
        </w:rPr>
        <w:t xml:space="preserve"> در تابع </w:t>
      </w:r>
    </w:p>
    <w:p w14:paraId="2F134C99" w14:textId="0A07C0D4" w:rsidR="004F0B6A" w:rsidRDefault="004F0B6A" w:rsidP="004F0B6A">
      <w:pPr>
        <w:pStyle w:val="ListParagraph"/>
        <w:numPr>
          <w:ilvl w:val="0"/>
          <w:numId w:val="17"/>
        </w:numPr>
      </w:pPr>
      <w:r>
        <w:rPr>
          <w:rFonts w:hint="cs"/>
          <w:rtl/>
          <w:lang w:bidi="fa-IR"/>
        </w:rPr>
        <w:t>اولین پارامتری که میگیر</w:t>
      </w:r>
      <w:r w:rsidR="00810EF8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نقطه شروع ، دومی شرط ادامه حلقه و سومی این که چقدر بهش اضافه</w:t>
      </w:r>
      <w:r w:rsidR="00810EF8">
        <w:rPr>
          <w:rFonts w:hint="cs"/>
          <w:rtl/>
          <w:lang w:bidi="fa-IR"/>
        </w:rPr>
        <w:t xml:space="preserve"> شود است</w:t>
      </w:r>
    </w:p>
    <w:p w14:paraId="1BAE3C09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t>#include&lt;stdio.h&gt;</w:t>
      </w:r>
      <w:r w:rsidRPr="004F0B6A">
        <w:rPr>
          <w:color w:val="000000"/>
        </w:rPr>
        <w:t>  </w:t>
      </w:r>
    </w:p>
    <w:p w14:paraId="0641F825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t>int</w:t>
      </w:r>
      <w:r w:rsidRPr="004F0B6A">
        <w:rPr>
          <w:color w:val="000000"/>
        </w:rPr>
        <w:t> </w:t>
      </w:r>
      <w:proofErr w:type="gramStart"/>
      <w:r w:rsidRPr="004F0B6A">
        <w:rPr>
          <w:color w:val="000000"/>
        </w:rPr>
        <w:t>print(</w:t>
      </w:r>
      <w:proofErr w:type="gramEnd"/>
      <w:r w:rsidRPr="004F0B6A">
        <w:t>int</w:t>
      </w:r>
      <w:r w:rsidRPr="004F0B6A">
        <w:rPr>
          <w:color w:val="000000"/>
        </w:rPr>
        <w:t> a)  </w:t>
      </w:r>
    </w:p>
    <w:p w14:paraId="2BD952DF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{  </w:t>
      </w:r>
    </w:p>
    <w:p w14:paraId="4B4D0E07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</w:t>
      </w:r>
      <w:r w:rsidRPr="004F0B6A">
        <w:rPr>
          <w:color w:val="006699"/>
        </w:rPr>
        <w:t>for</w:t>
      </w:r>
      <w:r w:rsidRPr="004F0B6A">
        <w:rPr>
          <w:color w:val="000000"/>
        </w:rPr>
        <w:t> (</w:t>
      </w:r>
      <w:r w:rsidRPr="004F0B6A">
        <w:t>int</w:t>
      </w:r>
      <w:r w:rsidRPr="004F0B6A">
        <w:rPr>
          <w:color w:val="000000"/>
        </w:rPr>
        <w:t> </w:t>
      </w:r>
      <w:proofErr w:type="spellStart"/>
      <w:r w:rsidRPr="004F0B6A">
        <w:rPr>
          <w:color w:val="000000"/>
        </w:rPr>
        <w:t>i</w:t>
      </w:r>
      <w:proofErr w:type="spellEnd"/>
      <w:r w:rsidRPr="004F0B6A">
        <w:rPr>
          <w:color w:val="000000"/>
        </w:rPr>
        <w:t> = 0; </w:t>
      </w:r>
      <w:proofErr w:type="spellStart"/>
      <w:r w:rsidRPr="004F0B6A">
        <w:rPr>
          <w:color w:val="000000"/>
        </w:rPr>
        <w:t>i</w:t>
      </w:r>
      <w:proofErr w:type="spellEnd"/>
      <w:r w:rsidRPr="004F0B6A">
        <w:rPr>
          <w:color w:val="000000"/>
        </w:rPr>
        <w:t> &lt; a+1; </w:t>
      </w:r>
      <w:proofErr w:type="spellStart"/>
      <w:r w:rsidRPr="004F0B6A">
        <w:rPr>
          <w:color w:val="000000"/>
        </w:rPr>
        <w:t>i</w:t>
      </w:r>
      <w:proofErr w:type="spellEnd"/>
      <w:r w:rsidRPr="004F0B6A">
        <w:rPr>
          <w:color w:val="000000"/>
        </w:rPr>
        <w:t>++)  </w:t>
      </w:r>
    </w:p>
    <w:p w14:paraId="661FF44A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{  </w:t>
      </w:r>
    </w:p>
    <w:p w14:paraId="72EB9B3D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    </w:t>
      </w:r>
      <w:proofErr w:type="spellStart"/>
      <w:r w:rsidRPr="004F0B6A">
        <w:rPr>
          <w:color w:val="000000"/>
        </w:rPr>
        <w:t>printf</w:t>
      </w:r>
      <w:proofErr w:type="spellEnd"/>
      <w:r w:rsidRPr="004F0B6A">
        <w:rPr>
          <w:color w:val="000000"/>
        </w:rPr>
        <w:t>(</w:t>
      </w:r>
      <w:r w:rsidRPr="004F0B6A">
        <w:rPr>
          <w:color w:val="0000FF"/>
        </w:rPr>
        <w:t>"%d\n</w:t>
      </w:r>
      <w:proofErr w:type="gramStart"/>
      <w:r w:rsidRPr="004F0B6A">
        <w:rPr>
          <w:color w:val="0000FF"/>
        </w:rPr>
        <w:t>"</w:t>
      </w:r>
      <w:r w:rsidRPr="004F0B6A">
        <w:rPr>
          <w:color w:val="000000"/>
        </w:rPr>
        <w:t>,</w:t>
      </w:r>
      <w:proofErr w:type="spellStart"/>
      <w:r w:rsidRPr="004F0B6A">
        <w:rPr>
          <w:color w:val="000000"/>
        </w:rPr>
        <w:t>i</w:t>
      </w:r>
      <w:proofErr w:type="spellEnd"/>
      <w:proofErr w:type="gramEnd"/>
      <w:r w:rsidRPr="004F0B6A">
        <w:rPr>
          <w:color w:val="000000"/>
        </w:rPr>
        <w:t>);  </w:t>
      </w:r>
    </w:p>
    <w:p w14:paraId="53AF63A0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lastRenderedPageBreak/>
        <w:t>    }  </w:t>
      </w:r>
    </w:p>
    <w:p w14:paraId="0A8DE3B2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}  </w:t>
      </w:r>
    </w:p>
    <w:p w14:paraId="0064CCBB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t>int</w:t>
      </w:r>
      <w:r w:rsidRPr="004F0B6A">
        <w:rPr>
          <w:color w:val="000000"/>
        </w:rPr>
        <w:t> </w:t>
      </w:r>
      <w:proofErr w:type="gramStart"/>
      <w:r w:rsidRPr="004F0B6A">
        <w:rPr>
          <w:color w:val="000000"/>
        </w:rPr>
        <w:t>main(</w:t>
      </w:r>
      <w:proofErr w:type="gramEnd"/>
      <w:r w:rsidRPr="004F0B6A">
        <w:rPr>
          <w:color w:val="000000"/>
        </w:rPr>
        <w:t>)  </w:t>
      </w:r>
    </w:p>
    <w:p w14:paraId="360EC3BA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{  </w:t>
      </w:r>
    </w:p>
    <w:p w14:paraId="6F778D56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</w:t>
      </w:r>
      <w:r w:rsidRPr="004F0B6A">
        <w:t>int</w:t>
      </w:r>
      <w:r w:rsidRPr="004F0B6A">
        <w:rPr>
          <w:color w:val="000000"/>
        </w:rPr>
        <w:t> a = 10;  </w:t>
      </w:r>
    </w:p>
    <w:p w14:paraId="58761181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print(a);  </w:t>
      </w:r>
    </w:p>
    <w:p w14:paraId="448A660B" w14:textId="58E3DF4F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}  </w:t>
      </w:r>
    </w:p>
    <w:p w14:paraId="59E77147" w14:textId="77ADFC71" w:rsidR="00424C70" w:rsidRDefault="00424C70" w:rsidP="00424C70">
      <w:pPr>
        <w:pStyle w:val="Picture"/>
      </w:pPr>
      <w:r>
        <w:rPr>
          <w:rFonts w:hint="cs"/>
          <w:rtl/>
        </w:rPr>
        <w:t xml:space="preserve">شکل 5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تابع </w:t>
      </w:r>
      <w:r>
        <w:t>print</w:t>
      </w:r>
    </w:p>
    <w:p w14:paraId="38FAB423" w14:textId="1F4FF7F0" w:rsidR="004F0B6A" w:rsidRDefault="004F0B6A" w:rsidP="00424C70">
      <w:pPr>
        <w:pStyle w:val="ListParagraph"/>
        <w:numPr>
          <w:ilvl w:val="0"/>
          <w:numId w:val="17"/>
        </w:numPr>
        <w:tabs>
          <w:tab w:val="left" w:pos="1716"/>
        </w:tabs>
        <w:rPr>
          <w:rtl/>
        </w:rPr>
      </w:pPr>
      <w:r>
        <w:rPr>
          <w:rFonts w:hint="cs"/>
          <w:rtl/>
        </w:rPr>
        <w:t>خروجی تابع بالا :</w:t>
      </w:r>
    </w:p>
    <w:p w14:paraId="22A9761C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0</w:t>
      </w:r>
      <w:r w:rsidRPr="004F0B6A">
        <w:rPr>
          <w:rFonts w:ascii="Calibri" w:eastAsia="Times New Roman" w:hAnsi="Calibri" w:cs="Calibri"/>
        </w:rPr>
        <w:t>  </w:t>
      </w:r>
    </w:p>
    <w:p w14:paraId="5A24C9DE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1</w:t>
      </w:r>
      <w:r w:rsidRPr="004F0B6A">
        <w:rPr>
          <w:rFonts w:ascii="Calibri" w:eastAsia="Times New Roman" w:hAnsi="Calibri" w:cs="Calibri"/>
        </w:rPr>
        <w:t>  </w:t>
      </w:r>
    </w:p>
    <w:p w14:paraId="50611E3E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2</w:t>
      </w:r>
      <w:r w:rsidRPr="004F0B6A">
        <w:rPr>
          <w:rFonts w:ascii="Calibri" w:eastAsia="Times New Roman" w:hAnsi="Calibri" w:cs="Calibri"/>
        </w:rPr>
        <w:t>  </w:t>
      </w:r>
    </w:p>
    <w:p w14:paraId="38D20D23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3</w:t>
      </w:r>
      <w:r w:rsidRPr="004F0B6A">
        <w:rPr>
          <w:rFonts w:ascii="Calibri" w:eastAsia="Times New Roman" w:hAnsi="Calibri" w:cs="Calibri"/>
        </w:rPr>
        <w:t>  </w:t>
      </w:r>
    </w:p>
    <w:p w14:paraId="6D4EBEAB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4</w:t>
      </w:r>
      <w:r w:rsidRPr="004F0B6A">
        <w:rPr>
          <w:rFonts w:ascii="Calibri" w:eastAsia="Times New Roman" w:hAnsi="Calibri" w:cs="Calibri"/>
        </w:rPr>
        <w:t>  </w:t>
      </w:r>
    </w:p>
    <w:p w14:paraId="00F5A6DA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5</w:t>
      </w:r>
      <w:r w:rsidRPr="004F0B6A">
        <w:rPr>
          <w:rFonts w:ascii="Calibri" w:eastAsia="Times New Roman" w:hAnsi="Calibri" w:cs="Calibri"/>
        </w:rPr>
        <w:t>  </w:t>
      </w:r>
    </w:p>
    <w:p w14:paraId="6B0EAF11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6</w:t>
      </w:r>
      <w:r w:rsidRPr="004F0B6A">
        <w:rPr>
          <w:rFonts w:ascii="Calibri" w:eastAsia="Times New Roman" w:hAnsi="Calibri" w:cs="Calibri"/>
        </w:rPr>
        <w:t>  </w:t>
      </w:r>
    </w:p>
    <w:p w14:paraId="2D5F1005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7</w:t>
      </w:r>
      <w:r w:rsidRPr="004F0B6A">
        <w:rPr>
          <w:rFonts w:ascii="Calibri" w:eastAsia="Times New Roman" w:hAnsi="Calibri" w:cs="Calibri"/>
        </w:rPr>
        <w:t>  </w:t>
      </w:r>
    </w:p>
    <w:p w14:paraId="32F663F6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8</w:t>
      </w:r>
      <w:r w:rsidRPr="004F0B6A">
        <w:rPr>
          <w:rFonts w:ascii="Calibri" w:eastAsia="Times New Roman" w:hAnsi="Calibri" w:cs="Calibri"/>
        </w:rPr>
        <w:t>  </w:t>
      </w:r>
    </w:p>
    <w:p w14:paraId="3165AD88" w14:textId="77777777" w:rsidR="004F0B6A" w:rsidRPr="004F0B6A" w:rsidRDefault="004F0B6A" w:rsidP="004A39BC">
      <w:pPr>
        <w:pStyle w:val="khoroji"/>
        <w:rPr>
          <w:rFonts w:eastAsia="Times New Roman"/>
          <w:color w:val="5C5C5C"/>
        </w:rPr>
      </w:pPr>
      <w:r w:rsidRPr="004F0B6A">
        <w:rPr>
          <w:rFonts w:eastAsia="Times New Roman"/>
        </w:rPr>
        <w:t>9</w:t>
      </w:r>
      <w:r w:rsidRPr="004F0B6A">
        <w:rPr>
          <w:rFonts w:ascii="Calibri" w:eastAsia="Times New Roman" w:hAnsi="Calibri" w:cs="Calibri"/>
        </w:rPr>
        <w:t>  </w:t>
      </w:r>
    </w:p>
    <w:p w14:paraId="41798D75" w14:textId="6BA71895" w:rsidR="009E5D04" w:rsidRPr="004A39BC" w:rsidRDefault="004F0B6A" w:rsidP="004A39BC">
      <w:pPr>
        <w:pStyle w:val="khoroji"/>
        <w:rPr>
          <w:rFonts w:eastAsia="Times New Roman"/>
          <w:color w:val="5C5C5C"/>
          <w:rtl/>
        </w:rPr>
      </w:pPr>
      <w:r w:rsidRPr="004F0B6A">
        <w:rPr>
          <w:rFonts w:eastAsia="Times New Roman"/>
        </w:rPr>
        <w:t>10</w:t>
      </w:r>
      <w:r w:rsidRPr="004F0B6A">
        <w:rPr>
          <w:rFonts w:ascii="Calibri" w:eastAsia="Times New Roman" w:hAnsi="Calibri" w:cs="Calibri"/>
        </w:rPr>
        <w:t> </w:t>
      </w:r>
    </w:p>
    <w:p w14:paraId="53B88E23" w14:textId="1A25438F" w:rsidR="00424C70" w:rsidRDefault="00424C70" w:rsidP="00424C70">
      <w:pPr>
        <w:pStyle w:val="Picture"/>
      </w:pPr>
      <w:r>
        <w:rPr>
          <w:rFonts w:hint="cs"/>
          <w:rtl/>
        </w:rPr>
        <w:t xml:space="preserve">شکل 6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خروجی تابع </w:t>
      </w:r>
      <w:r>
        <w:t>print</w:t>
      </w:r>
    </w:p>
    <w:p w14:paraId="2228A4FB" w14:textId="68BA721C" w:rsidR="009E5D04" w:rsidRDefault="004F0B6A" w:rsidP="009E5D04">
      <w:pPr>
        <w:pStyle w:val="Heading3"/>
      </w:pPr>
      <w:r>
        <w:rPr>
          <w:rFonts w:hint="cs"/>
          <w:rtl/>
        </w:rPr>
        <w:t xml:space="preserve">استفاده از </w:t>
      </w:r>
      <w:r>
        <w:t xml:space="preserve">if </w:t>
      </w:r>
      <w:r>
        <w:rPr>
          <w:rFonts w:hint="cs"/>
          <w:rtl/>
          <w:lang w:bidi="fa-IR"/>
        </w:rPr>
        <w:t xml:space="preserve"> </w:t>
      </w:r>
      <w:r w:rsidR="009E5D04">
        <w:rPr>
          <w:rFonts w:hint="cs"/>
          <w:rtl/>
          <w:lang w:bidi="fa-IR"/>
        </w:rPr>
        <w:t>در تابع</w:t>
      </w:r>
    </w:p>
    <w:p w14:paraId="49298B48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t>#include&lt;stdio.h&gt;</w:t>
      </w:r>
      <w:r w:rsidRPr="004F0B6A">
        <w:rPr>
          <w:color w:val="000000"/>
        </w:rPr>
        <w:t>  </w:t>
      </w:r>
    </w:p>
    <w:p w14:paraId="59D13294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t>int</w:t>
      </w:r>
      <w:r w:rsidRPr="004F0B6A">
        <w:rPr>
          <w:color w:val="000000"/>
        </w:rPr>
        <w:t> </w:t>
      </w:r>
      <w:proofErr w:type="gramStart"/>
      <w:r w:rsidRPr="004F0B6A">
        <w:rPr>
          <w:color w:val="000000"/>
        </w:rPr>
        <w:t>print(</w:t>
      </w:r>
      <w:proofErr w:type="gramEnd"/>
      <w:r w:rsidRPr="004F0B6A">
        <w:t>int</w:t>
      </w:r>
      <w:r w:rsidRPr="004F0B6A">
        <w:rPr>
          <w:color w:val="000000"/>
        </w:rPr>
        <w:t> a)  </w:t>
      </w:r>
    </w:p>
    <w:p w14:paraId="498E4769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{  </w:t>
      </w:r>
    </w:p>
    <w:p w14:paraId="72565358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</w:t>
      </w:r>
      <w:r w:rsidRPr="004F0B6A">
        <w:rPr>
          <w:color w:val="006699"/>
        </w:rPr>
        <w:t>for</w:t>
      </w:r>
      <w:r w:rsidRPr="004F0B6A">
        <w:rPr>
          <w:color w:val="000000"/>
        </w:rPr>
        <w:t> (</w:t>
      </w:r>
      <w:r w:rsidRPr="004F0B6A">
        <w:t>int</w:t>
      </w:r>
      <w:r w:rsidRPr="004F0B6A">
        <w:rPr>
          <w:color w:val="000000"/>
        </w:rPr>
        <w:t> </w:t>
      </w:r>
      <w:proofErr w:type="spellStart"/>
      <w:r w:rsidRPr="004F0B6A">
        <w:rPr>
          <w:color w:val="000000"/>
        </w:rPr>
        <w:t>i</w:t>
      </w:r>
      <w:proofErr w:type="spellEnd"/>
      <w:r w:rsidRPr="004F0B6A">
        <w:rPr>
          <w:color w:val="000000"/>
        </w:rPr>
        <w:t> = 0; </w:t>
      </w:r>
      <w:proofErr w:type="spellStart"/>
      <w:r w:rsidRPr="004F0B6A">
        <w:rPr>
          <w:color w:val="000000"/>
        </w:rPr>
        <w:t>i</w:t>
      </w:r>
      <w:proofErr w:type="spellEnd"/>
      <w:r w:rsidRPr="004F0B6A">
        <w:rPr>
          <w:color w:val="000000"/>
        </w:rPr>
        <w:t> &lt; a; </w:t>
      </w:r>
      <w:proofErr w:type="spellStart"/>
      <w:r w:rsidRPr="004F0B6A">
        <w:rPr>
          <w:color w:val="000000"/>
        </w:rPr>
        <w:t>i</w:t>
      </w:r>
      <w:proofErr w:type="spellEnd"/>
      <w:r w:rsidRPr="004F0B6A">
        <w:rPr>
          <w:color w:val="000000"/>
        </w:rPr>
        <w:t>++)  </w:t>
      </w:r>
    </w:p>
    <w:p w14:paraId="74C84CC1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{  </w:t>
      </w:r>
    </w:p>
    <w:p w14:paraId="433576A2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    </w:t>
      </w:r>
      <w:r w:rsidRPr="004F0B6A">
        <w:rPr>
          <w:color w:val="006699"/>
        </w:rPr>
        <w:t>if</w:t>
      </w:r>
      <w:r w:rsidRPr="004F0B6A">
        <w:rPr>
          <w:color w:val="000000"/>
        </w:rPr>
        <w:t>(i%2==0)  </w:t>
      </w:r>
    </w:p>
    <w:p w14:paraId="7514FBB1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    {  </w:t>
      </w:r>
    </w:p>
    <w:p w14:paraId="4108A325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        </w:t>
      </w:r>
      <w:proofErr w:type="spellStart"/>
      <w:r w:rsidRPr="004F0B6A">
        <w:rPr>
          <w:color w:val="000000"/>
        </w:rPr>
        <w:t>printf</w:t>
      </w:r>
      <w:proofErr w:type="spellEnd"/>
      <w:r w:rsidRPr="004F0B6A">
        <w:rPr>
          <w:color w:val="000000"/>
        </w:rPr>
        <w:t>(</w:t>
      </w:r>
      <w:r w:rsidRPr="004F0B6A">
        <w:rPr>
          <w:color w:val="0000FF"/>
        </w:rPr>
        <w:t>"%d\n</w:t>
      </w:r>
      <w:proofErr w:type="gramStart"/>
      <w:r w:rsidRPr="004F0B6A">
        <w:rPr>
          <w:color w:val="0000FF"/>
        </w:rPr>
        <w:t>"</w:t>
      </w:r>
      <w:r w:rsidRPr="004F0B6A">
        <w:rPr>
          <w:color w:val="000000"/>
        </w:rPr>
        <w:t>,</w:t>
      </w:r>
      <w:proofErr w:type="spellStart"/>
      <w:r w:rsidRPr="004F0B6A">
        <w:rPr>
          <w:color w:val="000000"/>
        </w:rPr>
        <w:t>i</w:t>
      </w:r>
      <w:proofErr w:type="spellEnd"/>
      <w:proofErr w:type="gramEnd"/>
      <w:r w:rsidRPr="004F0B6A">
        <w:rPr>
          <w:color w:val="000000"/>
        </w:rPr>
        <w:t>);  </w:t>
      </w:r>
    </w:p>
    <w:p w14:paraId="0367A760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    }  </w:t>
      </w:r>
    </w:p>
    <w:p w14:paraId="3A8CB4B0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}  </w:t>
      </w:r>
    </w:p>
    <w:p w14:paraId="42FCA139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}  </w:t>
      </w:r>
    </w:p>
    <w:p w14:paraId="70C1E703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t>int</w:t>
      </w:r>
      <w:r w:rsidRPr="004F0B6A">
        <w:rPr>
          <w:color w:val="000000"/>
        </w:rPr>
        <w:t> </w:t>
      </w:r>
      <w:proofErr w:type="gramStart"/>
      <w:r w:rsidRPr="004F0B6A">
        <w:rPr>
          <w:color w:val="000000"/>
        </w:rPr>
        <w:t>main(</w:t>
      </w:r>
      <w:proofErr w:type="gramEnd"/>
      <w:r w:rsidRPr="004F0B6A">
        <w:rPr>
          <w:color w:val="000000"/>
        </w:rPr>
        <w:t>)  </w:t>
      </w:r>
    </w:p>
    <w:p w14:paraId="59C86017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{  </w:t>
      </w:r>
    </w:p>
    <w:p w14:paraId="771B31E3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</w:t>
      </w:r>
      <w:r w:rsidRPr="004F0B6A">
        <w:t>int</w:t>
      </w:r>
      <w:r w:rsidRPr="004F0B6A">
        <w:rPr>
          <w:color w:val="000000"/>
        </w:rPr>
        <w:t> a = 10;  </w:t>
      </w:r>
    </w:p>
    <w:p w14:paraId="6955C201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    print(a);  </w:t>
      </w:r>
    </w:p>
    <w:p w14:paraId="1A0099F9" w14:textId="77777777" w:rsidR="004F0B6A" w:rsidRPr="004F0B6A" w:rsidRDefault="004F0B6A" w:rsidP="004F0B6A">
      <w:pPr>
        <w:pStyle w:val="Code"/>
        <w:rPr>
          <w:color w:val="5C5C5C"/>
        </w:rPr>
      </w:pPr>
      <w:r w:rsidRPr="004F0B6A">
        <w:rPr>
          <w:color w:val="000000"/>
        </w:rPr>
        <w:t>}  </w:t>
      </w:r>
    </w:p>
    <w:p w14:paraId="196492FE" w14:textId="33466B9B" w:rsidR="00424C70" w:rsidRDefault="00702D33" w:rsidP="00702D33">
      <w:pPr>
        <w:pStyle w:val="Picture"/>
      </w:pPr>
      <w:r>
        <w:rPr>
          <w:rFonts w:hint="cs"/>
          <w:rtl/>
        </w:rPr>
        <w:t xml:space="preserve">شکل 7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استفاده از </w:t>
      </w:r>
      <w:r>
        <w:t xml:space="preserve">if </w:t>
      </w:r>
      <w:r>
        <w:rPr>
          <w:rFonts w:hint="cs"/>
          <w:rtl/>
        </w:rPr>
        <w:t xml:space="preserve"> در تابع </w:t>
      </w:r>
      <w:r>
        <w:t>print</w:t>
      </w:r>
    </w:p>
    <w:p w14:paraId="60132D0E" w14:textId="4A221AA2" w:rsidR="004F0B6A" w:rsidRDefault="009E5D04" w:rsidP="00E15787">
      <w:pPr>
        <w:pStyle w:val="ListParagraph"/>
        <w:numPr>
          <w:ilvl w:val="0"/>
          <w:numId w:val="17"/>
        </w:numPr>
        <w:tabs>
          <w:tab w:val="left" w:pos="1716"/>
        </w:tabs>
        <w:rPr>
          <w:rtl/>
        </w:rPr>
      </w:pPr>
      <w:r>
        <w:rPr>
          <w:rFonts w:hint="cs"/>
          <w:rtl/>
        </w:rPr>
        <w:t>خروجی :</w:t>
      </w:r>
    </w:p>
    <w:p w14:paraId="59E5487E" w14:textId="2D134B2E" w:rsidR="009E5D04" w:rsidRPr="004A39BC" w:rsidRDefault="009E5D04" w:rsidP="004A39BC">
      <w:pPr>
        <w:pStyle w:val="khoroji"/>
        <w:bidi/>
        <w:jc w:val="right"/>
        <w:rPr>
          <w:szCs w:val="18"/>
          <w:rtl/>
        </w:rPr>
      </w:pPr>
      <w:r w:rsidRPr="004A39BC">
        <w:rPr>
          <w:rFonts w:hint="cs"/>
          <w:szCs w:val="18"/>
          <w:rtl/>
        </w:rPr>
        <w:lastRenderedPageBreak/>
        <w:t>0</w:t>
      </w:r>
    </w:p>
    <w:p w14:paraId="5837F023" w14:textId="41F2AF27" w:rsidR="009E5D04" w:rsidRPr="004A39BC" w:rsidRDefault="009E5D04" w:rsidP="004A39BC">
      <w:pPr>
        <w:pStyle w:val="khoroji"/>
        <w:bidi/>
        <w:jc w:val="right"/>
        <w:rPr>
          <w:szCs w:val="18"/>
          <w:rtl/>
        </w:rPr>
      </w:pPr>
      <w:r w:rsidRPr="004A39BC">
        <w:rPr>
          <w:rFonts w:hint="cs"/>
          <w:szCs w:val="18"/>
          <w:rtl/>
        </w:rPr>
        <w:t>2</w:t>
      </w:r>
    </w:p>
    <w:p w14:paraId="16364336" w14:textId="07474812" w:rsidR="009E5D04" w:rsidRPr="004A39BC" w:rsidRDefault="009E5D04" w:rsidP="004A39BC">
      <w:pPr>
        <w:pStyle w:val="khoroji"/>
        <w:bidi/>
        <w:jc w:val="right"/>
        <w:rPr>
          <w:szCs w:val="18"/>
          <w:rtl/>
        </w:rPr>
      </w:pPr>
      <w:r w:rsidRPr="004A39BC">
        <w:rPr>
          <w:rFonts w:hint="cs"/>
          <w:szCs w:val="18"/>
          <w:rtl/>
        </w:rPr>
        <w:t>4</w:t>
      </w:r>
    </w:p>
    <w:p w14:paraId="54A49FC6" w14:textId="680D0A19" w:rsidR="009E5D04" w:rsidRPr="004A39BC" w:rsidRDefault="009E5D04" w:rsidP="004A39BC">
      <w:pPr>
        <w:pStyle w:val="khoroji"/>
        <w:bidi/>
        <w:jc w:val="right"/>
        <w:rPr>
          <w:szCs w:val="18"/>
          <w:rtl/>
        </w:rPr>
      </w:pPr>
      <w:r w:rsidRPr="004A39BC">
        <w:rPr>
          <w:rFonts w:hint="cs"/>
          <w:szCs w:val="18"/>
          <w:rtl/>
        </w:rPr>
        <w:t>6</w:t>
      </w:r>
    </w:p>
    <w:p w14:paraId="574961BC" w14:textId="090EDAD1" w:rsidR="009E5D04" w:rsidRPr="004A39BC" w:rsidRDefault="009E5D04" w:rsidP="004A39BC">
      <w:pPr>
        <w:pStyle w:val="khoroji"/>
        <w:bidi/>
        <w:jc w:val="right"/>
        <w:rPr>
          <w:szCs w:val="18"/>
          <w:rtl/>
        </w:rPr>
      </w:pPr>
      <w:r w:rsidRPr="004A39BC">
        <w:rPr>
          <w:rFonts w:hint="cs"/>
          <w:szCs w:val="18"/>
          <w:rtl/>
        </w:rPr>
        <w:t>8</w:t>
      </w:r>
    </w:p>
    <w:p w14:paraId="19ED366E" w14:textId="261D7CCB" w:rsidR="009E5D04" w:rsidRPr="00702D33" w:rsidRDefault="00702D33" w:rsidP="00702D33">
      <w:pPr>
        <w:pStyle w:val="Picture"/>
        <w:rPr>
          <w:szCs w:val="18"/>
          <w:rtl/>
        </w:rPr>
      </w:pPr>
      <w:r>
        <w:rPr>
          <w:rFonts w:hint="cs"/>
          <w:szCs w:val="18"/>
          <w:rtl/>
        </w:rPr>
        <w:t xml:space="preserve">شکل 8 </w:t>
      </w:r>
      <w:r>
        <w:rPr>
          <w:rFonts w:ascii="Arial" w:hAnsi="Arial" w:cs="Arial" w:hint="cs"/>
          <w:szCs w:val="18"/>
          <w:rtl/>
        </w:rPr>
        <w:t>–</w:t>
      </w:r>
      <w:r>
        <w:rPr>
          <w:rFonts w:hint="cs"/>
          <w:szCs w:val="18"/>
          <w:rtl/>
        </w:rPr>
        <w:t xml:space="preserve"> خروجی تابع بالا</w:t>
      </w:r>
    </w:p>
    <w:p w14:paraId="1241B72B" w14:textId="5366B1FD" w:rsidR="009E5D04" w:rsidRDefault="009E5D04" w:rsidP="009E5D04">
      <w:pPr>
        <w:pStyle w:val="Heading1"/>
        <w:rPr>
          <w:rtl/>
        </w:rPr>
      </w:pPr>
      <w:r>
        <w:rPr>
          <w:rFonts w:hint="cs"/>
          <w:rtl/>
        </w:rPr>
        <w:t xml:space="preserve">تکلیف جلسه بعد </w:t>
      </w:r>
    </w:p>
    <w:p w14:paraId="25C72608" w14:textId="25EE053A" w:rsidR="009E5D04" w:rsidRPr="009E5D04" w:rsidRDefault="009E5D04" w:rsidP="00E15787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نوشتن تابع چاپ اعداد اول 1 تا 100</w:t>
      </w:r>
    </w:p>
    <w:sectPr w:rsidR="009E5D04" w:rsidRPr="009E5D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7FBF" w14:textId="77777777" w:rsidR="00A45EAE" w:rsidRDefault="00A45EAE" w:rsidP="0007483D">
      <w:pPr>
        <w:spacing w:after="0" w:line="240" w:lineRule="auto"/>
      </w:pPr>
      <w:r>
        <w:separator/>
      </w:r>
    </w:p>
  </w:endnote>
  <w:endnote w:type="continuationSeparator" w:id="0">
    <w:p w14:paraId="156CD9AE" w14:textId="77777777" w:rsidR="00A45EAE" w:rsidRDefault="00A45EAE" w:rsidP="0007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BB7D" w14:textId="77777777" w:rsidR="00A45EAE" w:rsidRDefault="00A45EAE" w:rsidP="0007483D">
      <w:pPr>
        <w:spacing w:after="0" w:line="240" w:lineRule="auto"/>
      </w:pPr>
      <w:r>
        <w:separator/>
      </w:r>
    </w:p>
  </w:footnote>
  <w:footnote w:type="continuationSeparator" w:id="0">
    <w:p w14:paraId="412090A7" w14:textId="77777777" w:rsidR="00A45EAE" w:rsidRDefault="00A45EAE" w:rsidP="0007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161A5" w14:textId="111E3455" w:rsidR="00050682" w:rsidRPr="00E72064" w:rsidRDefault="00E72064">
    <w:pPr>
      <w:pStyle w:val="Header"/>
      <w:rPr>
        <w:rFonts w:ascii="Calibri" w:hAnsi="Calibri" w:cs="Calibri" w:hint="cs"/>
        <w:rtl/>
        <w:lang w:bidi="fa-IR"/>
      </w:rPr>
    </w:pPr>
    <w:r>
      <w:rPr>
        <w:rFonts w:ascii="Calibri" w:hAnsi="Calibri" w:cs="Calibri" w:hint="cs"/>
        <w:rtl/>
        <w:lang w:bidi="fa-IR"/>
      </w:rPr>
      <w:t xml:space="preserve">جلسه هجدهم </w:t>
    </w:r>
    <w:r>
      <w:rPr>
        <w:rFonts w:ascii="Calibri" w:hAnsi="Calibri" w:cs="Calibri"/>
        <w:rtl/>
        <w:lang w:bidi="fa-IR"/>
      </w:rPr>
      <w:t>–</w:t>
    </w:r>
    <w:r>
      <w:rPr>
        <w:rFonts w:ascii="Calibri" w:hAnsi="Calibri" w:cs="Calibri" w:hint="cs"/>
        <w:rtl/>
        <w:lang w:bidi="fa-IR"/>
      </w:rPr>
      <w:t xml:space="preserve"> زهراسادات طباطبائی </w:t>
    </w:r>
    <w:r>
      <w:rPr>
        <w:rFonts w:ascii="Calibri" w:hAnsi="Calibri" w:cs="Calibri"/>
        <w:rtl/>
        <w:lang w:bidi="fa-IR"/>
      </w:rPr>
      <w:t>–</w:t>
    </w:r>
    <w:r>
      <w:rPr>
        <w:rFonts w:ascii="Calibri" w:hAnsi="Calibri" w:cs="Calibri" w:hint="cs"/>
        <w:rtl/>
        <w:lang w:bidi="fa-IR"/>
      </w:rPr>
      <w:t xml:space="preserve"> 25/9/99</w:t>
    </w:r>
    <w:r>
      <w:rPr>
        <w:rFonts w:ascii="Calibri" w:hAnsi="Calibri" w:cs="Calibri"/>
        <w:rtl/>
        <w:lang w:bidi="fa-IR"/>
      </w:rPr>
      <w:tab/>
    </w:r>
    <w:r>
      <w:rPr>
        <w:rFonts w:ascii="Calibri" w:hAnsi="Calibri" w:cs="Calibri"/>
        <w:rtl/>
        <w:lang w:bidi="fa-IR"/>
      </w:rPr>
      <w:tab/>
    </w:r>
    <w:r>
      <w:rPr>
        <w:rFonts w:ascii="Calibri" w:hAnsi="Calibri" w:cs="Calibri" w:hint="cs"/>
        <w:rtl/>
        <w:lang w:bidi="fa-IR"/>
      </w:rPr>
      <w:t>تحویل جزوه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46E0"/>
    <w:multiLevelType w:val="multilevel"/>
    <w:tmpl w:val="85C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E018A"/>
    <w:multiLevelType w:val="multilevel"/>
    <w:tmpl w:val="322883B2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C0C20"/>
    <w:multiLevelType w:val="multilevel"/>
    <w:tmpl w:val="C5C6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D4C61"/>
    <w:multiLevelType w:val="hybridMultilevel"/>
    <w:tmpl w:val="17603D54"/>
    <w:lvl w:ilvl="0" w:tplc="90743C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17B"/>
    <w:multiLevelType w:val="multilevel"/>
    <w:tmpl w:val="0F9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D68FF"/>
    <w:multiLevelType w:val="multilevel"/>
    <w:tmpl w:val="9406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B452B"/>
    <w:multiLevelType w:val="multilevel"/>
    <w:tmpl w:val="6F2C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62860"/>
    <w:multiLevelType w:val="multilevel"/>
    <w:tmpl w:val="2EB4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41F86"/>
    <w:multiLevelType w:val="hybridMultilevel"/>
    <w:tmpl w:val="41CEF91A"/>
    <w:lvl w:ilvl="0" w:tplc="161ED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C1046"/>
    <w:multiLevelType w:val="multilevel"/>
    <w:tmpl w:val="251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46BEF"/>
    <w:multiLevelType w:val="multilevel"/>
    <w:tmpl w:val="B11C1B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asciiTheme="majorHAnsi" w:hAnsiTheme="majorHAnsi" w:cstheme="majorBidi"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02274EA"/>
    <w:multiLevelType w:val="multilevel"/>
    <w:tmpl w:val="1416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05E4D"/>
    <w:multiLevelType w:val="multilevel"/>
    <w:tmpl w:val="0560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B409F"/>
    <w:multiLevelType w:val="multilevel"/>
    <w:tmpl w:val="9094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E4460"/>
    <w:multiLevelType w:val="hybridMultilevel"/>
    <w:tmpl w:val="D10EA65A"/>
    <w:lvl w:ilvl="0" w:tplc="161ED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90E04"/>
    <w:multiLevelType w:val="hybridMultilevel"/>
    <w:tmpl w:val="A6CC5D6E"/>
    <w:lvl w:ilvl="0" w:tplc="3600F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A0214"/>
    <w:multiLevelType w:val="hybridMultilevel"/>
    <w:tmpl w:val="733C2EC2"/>
    <w:lvl w:ilvl="0" w:tplc="161ED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E2D8B"/>
    <w:multiLevelType w:val="hybridMultilevel"/>
    <w:tmpl w:val="D4D4516E"/>
    <w:lvl w:ilvl="0" w:tplc="161ED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94DA7"/>
    <w:multiLevelType w:val="multilevel"/>
    <w:tmpl w:val="EAAEB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C363A"/>
    <w:multiLevelType w:val="multilevel"/>
    <w:tmpl w:val="0588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0"/>
  </w:num>
  <w:num w:numId="5">
    <w:abstractNumId w:val="1"/>
  </w:num>
  <w:num w:numId="6">
    <w:abstractNumId w:val="16"/>
  </w:num>
  <w:num w:numId="7">
    <w:abstractNumId w:val="2"/>
  </w:num>
  <w:num w:numId="8">
    <w:abstractNumId w:val="14"/>
  </w:num>
  <w:num w:numId="9">
    <w:abstractNumId w:val="17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9"/>
  </w:num>
  <w:num w:numId="15">
    <w:abstractNumId w:val="19"/>
  </w:num>
  <w:num w:numId="16">
    <w:abstractNumId w:val="0"/>
  </w:num>
  <w:num w:numId="17">
    <w:abstractNumId w:val="4"/>
  </w:num>
  <w:num w:numId="18">
    <w:abstractNumId w:val="13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4"/>
    <w:rsid w:val="000322F9"/>
    <w:rsid w:val="00050682"/>
    <w:rsid w:val="0007483D"/>
    <w:rsid w:val="000B1715"/>
    <w:rsid w:val="00104BAD"/>
    <w:rsid w:val="00175AAE"/>
    <w:rsid w:val="00196E8D"/>
    <w:rsid w:val="001A6584"/>
    <w:rsid w:val="002938F4"/>
    <w:rsid w:val="002F02AF"/>
    <w:rsid w:val="003A73AD"/>
    <w:rsid w:val="003B21E6"/>
    <w:rsid w:val="00424C70"/>
    <w:rsid w:val="00434049"/>
    <w:rsid w:val="00467D57"/>
    <w:rsid w:val="004A39BC"/>
    <w:rsid w:val="004B0AD4"/>
    <w:rsid w:val="004B5074"/>
    <w:rsid w:val="004C3C5C"/>
    <w:rsid w:val="004F0B6A"/>
    <w:rsid w:val="00505BB1"/>
    <w:rsid w:val="005372F8"/>
    <w:rsid w:val="005564AE"/>
    <w:rsid w:val="00586A2E"/>
    <w:rsid w:val="005D7639"/>
    <w:rsid w:val="006307EB"/>
    <w:rsid w:val="006514D8"/>
    <w:rsid w:val="00683211"/>
    <w:rsid w:val="006C1026"/>
    <w:rsid w:val="006D3A24"/>
    <w:rsid w:val="006E019D"/>
    <w:rsid w:val="00702D33"/>
    <w:rsid w:val="007056A0"/>
    <w:rsid w:val="0072058B"/>
    <w:rsid w:val="007A4493"/>
    <w:rsid w:val="00810EF8"/>
    <w:rsid w:val="00845456"/>
    <w:rsid w:val="00897051"/>
    <w:rsid w:val="00912E45"/>
    <w:rsid w:val="00932C74"/>
    <w:rsid w:val="009411FB"/>
    <w:rsid w:val="009E5D04"/>
    <w:rsid w:val="00A45EAE"/>
    <w:rsid w:val="00B01393"/>
    <w:rsid w:val="00B94FCB"/>
    <w:rsid w:val="00CA1B46"/>
    <w:rsid w:val="00DF73A7"/>
    <w:rsid w:val="00E15787"/>
    <w:rsid w:val="00E72064"/>
    <w:rsid w:val="00EA5528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52C0"/>
  <w15:chartTrackingRefBased/>
  <w15:docId w15:val="{5FBAEA89-437A-4FBF-A19C-1C09C559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82"/>
    <w:pPr>
      <w:bidi/>
    </w:pPr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1E6"/>
    <w:pPr>
      <w:keepNext/>
      <w:keepLines/>
      <w:numPr>
        <w:numId w:val="4"/>
      </w:numPr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1E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1E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Bidi" w:eastAsiaTheme="majorEastAsia" w:hAnsiTheme="majorBid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C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C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C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C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C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C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1026"/>
    <w:rPr>
      <w:i/>
      <w:iCs/>
    </w:rPr>
  </w:style>
  <w:style w:type="character" w:styleId="Strong">
    <w:name w:val="Strong"/>
    <w:basedOn w:val="DefaultParagraphFont"/>
    <w:uiPriority w:val="22"/>
    <w:qFormat/>
    <w:rsid w:val="006C10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21E6"/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1E6"/>
    <w:rPr>
      <w:rFonts w:asciiTheme="majorBidi" w:eastAsiaTheme="majorEastAsia" w:hAnsiTheme="majorBid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1E6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564A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5564AE"/>
    <w:pPr>
      <w:spacing w:line="240" w:lineRule="auto"/>
      <w:jc w:val="center"/>
    </w:pPr>
    <w:rPr>
      <w:rFonts w:ascii="Cambria" w:hAnsi="Cambria" w:cs="B Nazanin"/>
      <w:sz w:val="18"/>
      <w:lang w:bidi="fa-IR"/>
    </w:rPr>
  </w:style>
  <w:style w:type="paragraph" w:customStyle="1" w:styleId="SectionAuthor">
    <w:name w:val="SectionAuthor"/>
    <w:basedOn w:val="Normal"/>
    <w:qFormat/>
    <w:rsid w:val="005564AE"/>
    <w:pPr>
      <w:jc w:val="center"/>
    </w:pPr>
    <w:rPr>
      <w:rFonts w:cstheme="majorBidi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64AE"/>
    <w:pP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64A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customStyle="1" w:styleId="Title-Small">
    <w:name w:val="Title-Small"/>
    <w:basedOn w:val="Title"/>
    <w:qFormat/>
    <w:rsid w:val="005564AE"/>
    <w:rPr>
      <w:sz w:val="40"/>
      <w:szCs w:val="40"/>
    </w:rPr>
  </w:style>
  <w:style w:type="paragraph" w:customStyle="1" w:styleId="Author">
    <w:name w:val="Author"/>
    <w:basedOn w:val="Normal"/>
    <w:next w:val="Normal"/>
    <w:link w:val="AuthorChar"/>
    <w:qFormat/>
    <w:rsid w:val="005564AE"/>
    <w:pPr>
      <w:spacing w:after="240"/>
      <w:jc w:val="center"/>
    </w:pPr>
    <w:rPr>
      <w:b/>
      <w:bCs/>
      <w:sz w:val="28"/>
      <w:szCs w:val="28"/>
    </w:rPr>
  </w:style>
  <w:style w:type="character" w:customStyle="1" w:styleId="AuthorChar">
    <w:name w:val="Author Char"/>
    <w:basedOn w:val="DefaultParagraphFont"/>
    <w:link w:val="Author"/>
    <w:rsid w:val="005564AE"/>
    <w:rPr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rsid w:val="005564AE"/>
    <w:pPr>
      <w:tabs>
        <w:tab w:val="left" w:pos="360"/>
        <w:tab w:val="right" w:leader="dot" w:pos="9350"/>
      </w:tabs>
      <w:spacing w:after="100"/>
    </w:pPr>
    <w:rPr>
      <w:rFonts w:eastAsiaTheme="minorEastAsia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564AE"/>
    <w:pPr>
      <w:tabs>
        <w:tab w:val="left" w:pos="630"/>
        <w:tab w:val="right" w:leader="dot" w:pos="9350"/>
      </w:tabs>
      <w:spacing w:after="100"/>
      <w:ind w:left="216"/>
    </w:pPr>
    <w:rPr>
      <w:rFonts w:eastAsiaTheme="min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564AE"/>
    <w:pPr>
      <w:tabs>
        <w:tab w:val="left" w:pos="1080"/>
        <w:tab w:val="right" w:leader="dot" w:pos="9350"/>
      </w:tabs>
      <w:spacing w:after="100"/>
      <w:ind w:left="440"/>
    </w:pPr>
  </w:style>
  <w:style w:type="paragraph" w:customStyle="1" w:styleId="Code">
    <w:name w:val="Code"/>
    <w:basedOn w:val="Normal"/>
    <w:qFormat/>
    <w:rsid w:val="004A39BC"/>
    <w:pPr>
      <w:keepLines/>
      <w:numPr>
        <w:numId w:val="5"/>
      </w:numPr>
      <w:pBdr>
        <w:top w:val="single" w:sz="18" w:space="1" w:color="000000" w:themeColor="text1"/>
        <w:left w:val="single" w:sz="18" w:space="0" w:color="000000" w:themeColor="text1"/>
        <w:bottom w:val="single" w:sz="18" w:space="1" w:color="000000" w:themeColor="text1"/>
        <w:right w:val="single" w:sz="18" w:space="4" w:color="000000" w:themeColor="text1"/>
      </w:pBdr>
      <w:shd w:val="clear" w:color="auto" w:fill="FFFFFF"/>
      <w:bidi w:val="0"/>
      <w:spacing w:after="0" w:line="240" w:lineRule="auto"/>
    </w:pPr>
    <w:rPr>
      <w:rFonts w:ascii="Consolas" w:eastAsia="Times New Roman" w:hAnsi="Consolas" w:cs="Times New Roman"/>
      <w:b/>
      <w:bCs/>
      <w:color w:val="2E8B57"/>
      <w:sz w:val="18"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2938F4"/>
    <w:pPr>
      <w:ind w:left="720"/>
      <w:contextualSpacing/>
    </w:pPr>
  </w:style>
  <w:style w:type="paragraph" w:customStyle="1" w:styleId="alt">
    <w:name w:val="alt"/>
    <w:basedOn w:val="Normal"/>
    <w:rsid w:val="006E01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tring">
    <w:name w:val="string"/>
    <w:basedOn w:val="DefaultParagraphFont"/>
    <w:rsid w:val="006E019D"/>
  </w:style>
  <w:style w:type="character" w:customStyle="1" w:styleId="keyword">
    <w:name w:val="keyword"/>
    <w:basedOn w:val="DefaultParagraphFont"/>
    <w:rsid w:val="006E019D"/>
  </w:style>
  <w:style w:type="character" w:styleId="CommentReference">
    <w:name w:val="annotation reference"/>
    <w:basedOn w:val="DefaultParagraphFont"/>
    <w:uiPriority w:val="99"/>
    <w:semiHidden/>
    <w:unhideWhenUsed/>
    <w:rsid w:val="006E01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1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1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1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1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9D"/>
    <w:rPr>
      <w:rFonts w:ascii="Segoe UI" w:hAnsi="Segoe UI" w:cs="Segoe UI"/>
      <w:sz w:val="18"/>
      <w:szCs w:val="18"/>
    </w:rPr>
  </w:style>
  <w:style w:type="character" w:customStyle="1" w:styleId="preprocessor">
    <w:name w:val="preprocessor"/>
    <w:basedOn w:val="DefaultParagraphFont"/>
    <w:rsid w:val="0007483D"/>
  </w:style>
  <w:style w:type="character" w:customStyle="1" w:styleId="datatypes">
    <w:name w:val="datatypes"/>
    <w:basedOn w:val="DefaultParagraphFont"/>
    <w:rsid w:val="0007483D"/>
  </w:style>
  <w:style w:type="character" w:customStyle="1" w:styleId="comment">
    <w:name w:val="comment"/>
    <w:basedOn w:val="DefaultParagraphFont"/>
    <w:rsid w:val="0007483D"/>
  </w:style>
  <w:style w:type="paragraph" w:styleId="Header">
    <w:name w:val="header"/>
    <w:basedOn w:val="Normal"/>
    <w:link w:val="HeaderChar"/>
    <w:uiPriority w:val="99"/>
    <w:unhideWhenUsed/>
    <w:rsid w:val="00074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3D"/>
  </w:style>
  <w:style w:type="paragraph" w:styleId="Footer">
    <w:name w:val="footer"/>
    <w:basedOn w:val="Normal"/>
    <w:link w:val="FooterChar"/>
    <w:uiPriority w:val="99"/>
    <w:unhideWhenUsed/>
    <w:rsid w:val="00074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3D"/>
  </w:style>
  <w:style w:type="paragraph" w:customStyle="1" w:styleId="cmd">
    <w:name w:val="cmd"/>
    <w:link w:val="cmdChar"/>
    <w:qFormat/>
    <w:rsid w:val="004A39BC"/>
    <w:rPr>
      <w:rFonts w:ascii="Consolas" w:eastAsia="Times New Roman" w:hAnsi="Consolas" w:cs="Times New Roman"/>
      <w:b/>
      <w:bCs/>
      <w:color w:val="000000" w:themeColor="text1"/>
      <w:sz w:val="18"/>
      <w:szCs w:val="18"/>
      <w:bdr w:val="none" w:sz="0" w:space="0" w:color="auto" w:frame="1"/>
    </w:rPr>
  </w:style>
  <w:style w:type="paragraph" w:customStyle="1" w:styleId="khoroji">
    <w:name w:val="khoroji"/>
    <w:basedOn w:val="Picture"/>
    <w:link w:val="khorojiChar"/>
    <w:qFormat/>
    <w:rsid w:val="00E15787"/>
    <w:pPr>
      <w:pBdr>
        <w:top w:val="single" w:sz="18" w:space="1" w:color="000000" w:themeColor="text1"/>
        <w:left w:val="single" w:sz="18" w:space="0" w:color="000000" w:themeColor="text1"/>
        <w:bottom w:val="single" w:sz="18" w:space="1" w:color="000000" w:themeColor="text1"/>
        <w:right w:val="single" w:sz="18" w:space="4" w:color="000000" w:themeColor="text1"/>
      </w:pBdr>
      <w:bidi w:val="0"/>
      <w:jc w:val="left"/>
    </w:pPr>
    <w:rPr>
      <w:rFonts w:ascii="Consolas" w:eastAsiaTheme="minorEastAsia" w:hAnsi="Consolas" w:cstheme="minorBidi"/>
      <w:bdr w:val="none" w:sz="0" w:space="0" w:color="auto" w:frame="1"/>
    </w:rPr>
  </w:style>
  <w:style w:type="character" w:customStyle="1" w:styleId="cmdChar">
    <w:name w:val="cmd Char"/>
    <w:basedOn w:val="DefaultParagraphFont"/>
    <w:link w:val="cmd"/>
    <w:rsid w:val="004A39BC"/>
    <w:rPr>
      <w:rFonts w:ascii="Consolas" w:eastAsia="Times New Roman" w:hAnsi="Consolas" w:cs="Times New Roman"/>
      <w:b/>
      <w:bCs/>
      <w:color w:val="000000" w:themeColor="text1"/>
      <w:sz w:val="18"/>
      <w:szCs w:val="1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E15787"/>
    <w:rPr>
      <w:color w:val="0563C1" w:themeColor="hyperlink"/>
      <w:u w:val="single"/>
    </w:rPr>
  </w:style>
  <w:style w:type="character" w:customStyle="1" w:styleId="PictureChar">
    <w:name w:val="Picture Char"/>
    <w:basedOn w:val="DefaultParagraphFont"/>
    <w:link w:val="Picture"/>
    <w:rsid w:val="004A39BC"/>
    <w:rPr>
      <w:rFonts w:ascii="Cambria" w:hAnsi="Cambria" w:cs="B Nazanin"/>
      <w:sz w:val="18"/>
      <w:lang w:bidi="fa-IR"/>
    </w:rPr>
  </w:style>
  <w:style w:type="character" w:customStyle="1" w:styleId="khorojiChar">
    <w:name w:val="khoroji Char"/>
    <w:basedOn w:val="PictureChar"/>
    <w:link w:val="khoroji"/>
    <w:rsid w:val="00E15787"/>
    <w:rPr>
      <w:rFonts w:ascii="Consolas" w:eastAsiaTheme="minorEastAsia" w:hAnsi="Consolas" w:cs="B Nazanin"/>
      <w:sz w:val="18"/>
      <w:bdr w:val="none" w:sz="0" w:space="0" w:color="auto" w:frame="1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E15787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050682"/>
  </w:style>
  <w:style w:type="character" w:customStyle="1" w:styleId="Style1Char">
    <w:name w:val="Style1 Char"/>
    <w:basedOn w:val="DefaultParagraphFont"/>
    <w:link w:val="Style1"/>
    <w:rsid w:val="00050682"/>
    <w:rPr>
      <w:rFonts w:asciiTheme="minorBidi" w:hAnsi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AYA~1\AppData\Local\Temp\Rar$DIa23368.34384\PersianSty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ian">
      <a:majorFont>
        <a:latin typeface="Times New Roman"/>
        <a:ea typeface=""/>
        <a:cs typeface="B Titr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E5BED-DA45-4A1F-A719-B4A22D42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PersianStyleTemplate</Template>
  <TotalTime>343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Farayab_digital</dc:creator>
  <cp:keywords/>
  <dc:description/>
  <cp:lastModifiedBy>zahra tabatabaee</cp:lastModifiedBy>
  <cp:revision>6</cp:revision>
  <dcterms:created xsi:type="dcterms:W3CDTF">2021-01-08T10:43:00Z</dcterms:created>
  <dcterms:modified xsi:type="dcterms:W3CDTF">2021-01-09T18:55:00Z</dcterms:modified>
</cp:coreProperties>
</file>